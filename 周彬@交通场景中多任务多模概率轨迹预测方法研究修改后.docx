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1816038"/>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将机动车、非机动车与行人的轨迹进行聚类分析，对机动车、非机动车与行人的意图不确定性和控制不确定性建模，并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56412E07"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w:t>
      </w:r>
      <w:r w:rsidR="00301093">
        <w:rPr>
          <w:rFonts w:hint="eastAsia"/>
          <w:lang w:eastAsia="zh-CN"/>
        </w:rPr>
        <w:t>与</w:t>
      </w:r>
      <w:r w:rsidR="00E846DD">
        <w:rPr>
          <w:rFonts w:hint="eastAsia"/>
          <w:lang w:eastAsia="zh-CN"/>
        </w:rPr>
        <w:t>行人</w:t>
      </w:r>
      <w:r w:rsidR="00E401D4">
        <w:rPr>
          <w:rFonts w:hint="eastAsia"/>
          <w:lang w:eastAsia="zh-CN"/>
        </w:rPr>
        <w:t>轨迹预测</w:t>
      </w:r>
      <w:r w:rsidR="00E846DD">
        <w:rPr>
          <w:rFonts w:hint="eastAsia"/>
          <w:lang w:eastAsia="zh-CN"/>
        </w:rPr>
        <w:t>模型</w:t>
      </w:r>
      <w:r w:rsidR="00A262DC">
        <w:rPr>
          <w:rFonts w:hint="eastAsia"/>
          <w:lang w:eastAsia="zh-CN"/>
        </w:rPr>
        <w:t>，</w:t>
      </w:r>
      <w:r w:rsidR="00D37D82">
        <w:rPr>
          <w:rFonts w:hint="eastAsia"/>
          <w:lang w:eastAsia="zh-CN"/>
        </w:rPr>
        <w:t>实现场景中所有智能体的实时</w:t>
      </w:r>
      <w:r w:rsidR="0046056E">
        <w:rPr>
          <w:rFonts w:hint="eastAsia"/>
          <w:lang w:eastAsia="zh-CN"/>
        </w:rPr>
        <w:t>并行</w:t>
      </w:r>
      <w:r w:rsidR="00D37D82">
        <w:rPr>
          <w:rFonts w:hint="eastAsia"/>
          <w:lang w:eastAsia="zh-CN"/>
        </w:rPr>
        <w:t>预测。</w:t>
      </w:r>
      <w:r w:rsidR="00A262DC">
        <w:rPr>
          <w:rFonts w:hint="eastAsia"/>
          <w:lang w:eastAsia="zh-CN"/>
        </w:rPr>
        <w:t>文章</w:t>
      </w:r>
      <w:r w:rsidR="00D23AB0">
        <w:rPr>
          <w:rFonts w:hint="eastAsia"/>
          <w:lang w:eastAsia="zh-CN"/>
        </w:rPr>
        <w:t>最后一章</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E401D4">
        <w:rPr>
          <w:rFonts w:hint="eastAsia"/>
          <w:lang w:eastAsia="zh-CN"/>
        </w:rPr>
        <w:t>发现</w:t>
      </w:r>
      <w:r w:rsidR="008C197C">
        <w:rPr>
          <w:rFonts w:hint="eastAsia"/>
          <w:lang w:eastAsia="zh-CN"/>
        </w:rPr>
        <w:t>，多任务模型可以预测各智能体多条社会可接受的轨迹序列，为</w:t>
      </w:r>
      <w:r w:rsidR="00D23AB0">
        <w:rPr>
          <w:rFonts w:hint="eastAsia"/>
          <w:lang w:eastAsia="zh-CN"/>
        </w:rPr>
        <w:t>后续</w:t>
      </w:r>
      <w:r w:rsidR="008C197C">
        <w:rPr>
          <w:rFonts w:hint="eastAsia"/>
          <w:lang w:eastAsia="zh-CN"/>
        </w:rPr>
        <w:t>做出更合理，平顺的决策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1816039"/>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409E72A6"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Pr="00BE3AA6">
        <w:rPr>
          <w:szCs w:val="24"/>
          <w:lang w:eastAsia="zh-CN"/>
        </w:rPr>
        <w:t>trajectory prediction; multi-agent; multi-task; multi-moda</w:t>
      </w:r>
      <w:r w:rsidR="00A262DC" w:rsidRPr="00A262DC">
        <w:rPr>
          <w:rStyle w:val="Char0"/>
        </w:rPr>
        <w:t>l</w:t>
      </w:r>
    </w:p>
    <w:p w14:paraId="39E88A5E" w14:textId="77777777" w:rsidR="00DC2920" w:rsidRDefault="00DC2920">
      <w:pPr>
        <w:pStyle w:val="aff9"/>
      </w:pPr>
      <w:r>
        <w:rPr>
          <w:rFonts w:hint="eastAsia"/>
        </w:rPr>
        <w:lastRenderedPageBreak/>
        <w:t>目    录</w:t>
      </w:r>
    </w:p>
    <w:p w14:paraId="0B563CB4" w14:textId="63468B37" w:rsidR="00231F16"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1816038" w:history="1">
        <w:r w:rsidR="00231F16" w:rsidRPr="00B60CE6">
          <w:rPr>
            <w:rStyle w:val="aff3"/>
            <w:noProof/>
          </w:rPr>
          <w:t>摘</w:t>
        </w:r>
        <w:r w:rsidR="00231F16" w:rsidRPr="00B60CE6">
          <w:rPr>
            <w:rStyle w:val="aff3"/>
            <w:noProof/>
          </w:rPr>
          <w:t xml:space="preserve">    </w:t>
        </w:r>
        <w:r w:rsidR="00231F16" w:rsidRPr="00B60CE6">
          <w:rPr>
            <w:rStyle w:val="aff3"/>
            <w:noProof/>
          </w:rPr>
          <w:t>要</w:t>
        </w:r>
        <w:r w:rsidR="00231F16">
          <w:rPr>
            <w:noProof/>
            <w:webHidden/>
          </w:rPr>
          <w:tab/>
        </w:r>
        <w:r w:rsidR="00231F16">
          <w:rPr>
            <w:noProof/>
            <w:webHidden/>
          </w:rPr>
          <w:fldChar w:fldCharType="begin"/>
        </w:r>
        <w:r w:rsidR="00231F16">
          <w:rPr>
            <w:noProof/>
            <w:webHidden/>
          </w:rPr>
          <w:instrText xml:space="preserve"> PAGEREF _Toc71816038 \h </w:instrText>
        </w:r>
        <w:r w:rsidR="00231F16">
          <w:rPr>
            <w:noProof/>
            <w:webHidden/>
          </w:rPr>
        </w:r>
        <w:r w:rsidR="00231F16">
          <w:rPr>
            <w:noProof/>
            <w:webHidden/>
          </w:rPr>
          <w:fldChar w:fldCharType="separate"/>
        </w:r>
        <w:r w:rsidR="00231F16">
          <w:rPr>
            <w:noProof/>
            <w:webHidden/>
          </w:rPr>
          <w:t>I</w:t>
        </w:r>
        <w:r w:rsidR="00231F16">
          <w:rPr>
            <w:noProof/>
            <w:webHidden/>
          </w:rPr>
          <w:fldChar w:fldCharType="end"/>
        </w:r>
      </w:hyperlink>
    </w:p>
    <w:p w14:paraId="066387B5" w14:textId="37AEDEAE" w:rsidR="00231F16" w:rsidRDefault="00A96DB1">
      <w:pPr>
        <w:pStyle w:val="TOC1"/>
        <w:rPr>
          <w:rFonts w:asciiTheme="minorHAnsi" w:eastAsiaTheme="minorEastAsia" w:hAnsiTheme="minorHAnsi" w:cstheme="minorBidi"/>
          <w:noProof/>
          <w:kern w:val="2"/>
          <w:sz w:val="21"/>
          <w:szCs w:val="22"/>
          <w:lang w:eastAsia="zh-CN" w:bidi="ar-SA"/>
        </w:rPr>
      </w:pPr>
      <w:hyperlink w:anchor="_Toc71816039" w:history="1">
        <w:r w:rsidR="00231F16" w:rsidRPr="00B60CE6">
          <w:rPr>
            <w:rStyle w:val="aff3"/>
            <w:noProof/>
          </w:rPr>
          <w:t>Abstract</w:t>
        </w:r>
        <w:r w:rsidR="00231F16">
          <w:rPr>
            <w:noProof/>
            <w:webHidden/>
          </w:rPr>
          <w:tab/>
        </w:r>
        <w:r w:rsidR="00231F16">
          <w:rPr>
            <w:noProof/>
            <w:webHidden/>
          </w:rPr>
          <w:fldChar w:fldCharType="begin"/>
        </w:r>
        <w:r w:rsidR="00231F16">
          <w:rPr>
            <w:noProof/>
            <w:webHidden/>
          </w:rPr>
          <w:instrText xml:space="preserve"> PAGEREF _Toc71816039 \h </w:instrText>
        </w:r>
        <w:r w:rsidR="00231F16">
          <w:rPr>
            <w:noProof/>
            <w:webHidden/>
          </w:rPr>
        </w:r>
        <w:r w:rsidR="00231F16">
          <w:rPr>
            <w:noProof/>
            <w:webHidden/>
          </w:rPr>
          <w:fldChar w:fldCharType="separate"/>
        </w:r>
        <w:r w:rsidR="00231F16">
          <w:rPr>
            <w:noProof/>
            <w:webHidden/>
          </w:rPr>
          <w:t>II</w:t>
        </w:r>
        <w:r w:rsidR="00231F16">
          <w:rPr>
            <w:noProof/>
            <w:webHidden/>
          </w:rPr>
          <w:fldChar w:fldCharType="end"/>
        </w:r>
      </w:hyperlink>
    </w:p>
    <w:p w14:paraId="3359D4B7" w14:textId="14650140" w:rsidR="00231F16" w:rsidRDefault="00A96DB1">
      <w:pPr>
        <w:pStyle w:val="TOC1"/>
        <w:rPr>
          <w:rFonts w:asciiTheme="minorHAnsi" w:eastAsiaTheme="minorEastAsia" w:hAnsiTheme="minorHAnsi" w:cstheme="minorBidi"/>
          <w:noProof/>
          <w:kern w:val="2"/>
          <w:sz w:val="21"/>
          <w:szCs w:val="22"/>
          <w:lang w:eastAsia="zh-CN" w:bidi="ar-SA"/>
        </w:rPr>
      </w:pPr>
      <w:hyperlink w:anchor="_Toc71816040" w:history="1">
        <w:r w:rsidR="00231F16" w:rsidRPr="00B60CE6">
          <w:rPr>
            <w:rStyle w:val="aff3"/>
            <w:noProof/>
          </w:rPr>
          <w:t xml:space="preserve">1  </w:t>
        </w:r>
        <w:r w:rsidR="00231F16" w:rsidRPr="00B60CE6">
          <w:rPr>
            <w:rStyle w:val="aff3"/>
            <w:noProof/>
          </w:rPr>
          <w:t>绪论</w:t>
        </w:r>
        <w:r w:rsidR="00231F16">
          <w:rPr>
            <w:noProof/>
            <w:webHidden/>
          </w:rPr>
          <w:tab/>
        </w:r>
        <w:r w:rsidR="00231F16">
          <w:rPr>
            <w:noProof/>
            <w:webHidden/>
          </w:rPr>
          <w:fldChar w:fldCharType="begin"/>
        </w:r>
        <w:r w:rsidR="00231F16">
          <w:rPr>
            <w:noProof/>
            <w:webHidden/>
          </w:rPr>
          <w:instrText xml:space="preserve"> PAGEREF _Toc71816040 \h </w:instrText>
        </w:r>
        <w:r w:rsidR="00231F16">
          <w:rPr>
            <w:noProof/>
            <w:webHidden/>
          </w:rPr>
        </w:r>
        <w:r w:rsidR="00231F16">
          <w:rPr>
            <w:noProof/>
            <w:webHidden/>
          </w:rPr>
          <w:fldChar w:fldCharType="separate"/>
        </w:r>
        <w:r w:rsidR="00231F16">
          <w:rPr>
            <w:noProof/>
            <w:webHidden/>
          </w:rPr>
          <w:t>1</w:t>
        </w:r>
        <w:r w:rsidR="00231F16">
          <w:rPr>
            <w:noProof/>
            <w:webHidden/>
          </w:rPr>
          <w:fldChar w:fldCharType="end"/>
        </w:r>
      </w:hyperlink>
    </w:p>
    <w:p w14:paraId="18423F88" w14:textId="4BC1A106"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1" w:history="1">
        <w:r w:rsidR="00231F16" w:rsidRPr="00B60CE6">
          <w:rPr>
            <w:rStyle w:val="aff3"/>
            <w:noProof/>
          </w:rPr>
          <w:t xml:space="preserve">1.1  </w:t>
        </w:r>
        <w:r w:rsidR="00231F16" w:rsidRPr="00B60CE6">
          <w:rPr>
            <w:rStyle w:val="aff3"/>
            <w:noProof/>
          </w:rPr>
          <w:t>研究背景和意义</w:t>
        </w:r>
        <w:r w:rsidR="00231F16">
          <w:rPr>
            <w:noProof/>
            <w:webHidden/>
          </w:rPr>
          <w:tab/>
        </w:r>
        <w:r w:rsidR="00231F16">
          <w:rPr>
            <w:noProof/>
            <w:webHidden/>
          </w:rPr>
          <w:fldChar w:fldCharType="begin"/>
        </w:r>
        <w:r w:rsidR="00231F16">
          <w:rPr>
            <w:noProof/>
            <w:webHidden/>
          </w:rPr>
          <w:instrText xml:space="preserve"> PAGEREF _Toc71816041 \h </w:instrText>
        </w:r>
        <w:r w:rsidR="00231F16">
          <w:rPr>
            <w:noProof/>
            <w:webHidden/>
          </w:rPr>
        </w:r>
        <w:r w:rsidR="00231F16">
          <w:rPr>
            <w:noProof/>
            <w:webHidden/>
          </w:rPr>
          <w:fldChar w:fldCharType="separate"/>
        </w:r>
        <w:r w:rsidR="00231F16">
          <w:rPr>
            <w:noProof/>
            <w:webHidden/>
          </w:rPr>
          <w:t>1</w:t>
        </w:r>
        <w:r w:rsidR="00231F16">
          <w:rPr>
            <w:noProof/>
            <w:webHidden/>
          </w:rPr>
          <w:fldChar w:fldCharType="end"/>
        </w:r>
      </w:hyperlink>
    </w:p>
    <w:p w14:paraId="408C1016" w14:textId="1003D2A8"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2" w:history="1">
        <w:r w:rsidR="00231F16" w:rsidRPr="00B60CE6">
          <w:rPr>
            <w:rStyle w:val="aff3"/>
            <w:noProof/>
          </w:rPr>
          <w:t xml:space="preserve">1.2  </w:t>
        </w:r>
        <w:r w:rsidR="00231F16" w:rsidRPr="00B60CE6">
          <w:rPr>
            <w:rStyle w:val="aff3"/>
            <w:noProof/>
          </w:rPr>
          <w:t>轨迹预测研究动态与现状</w:t>
        </w:r>
        <w:r w:rsidR="00231F16">
          <w:rPr>
            <w:noProof/>
            <w:webHidden/>
          </w:rPr>
          <w:tab/>
        </w:r>
        <w:r w:rsidR="00231F16">
          <w:rPr>
            <w:noProof/>
            <w:webHidden/>
          </w:rPr>
          <w:fldChar w:fldCharType="begin"/>
        </w:r>
        <w:r w:rsidR="00231F16">
          <w:rPr>
            <w:noProof/>
            <w:webHidden/>
          </w:rPr>
          <w:instrText xml:space="preserve"> PAGEREF _Toc71816042 \h </w:instrText>
        </w:r>
        <w:r w:rsidR="00231F16">
          <w:rPr>
            <w:noProof/>
            <w:webHidden/>
          </w:rPr>
        </w:r>
        <w:r w:rsidR="00231F16">
          <w:rPr>
            <w:noProof/>
            <w:webHidden/>
          </w:rPr>
          <w:fldChar w:fldCharType="separate"/>
        </w:r>
        <w:r w:rsidR="00231F16">
          <w:rPr>
            <w:noProof/>
            <w:webHidden/>
          </w:rPr>
          <w:t>3</w:t>
        </w:r>
        <w:r w:rsidR="00231F16">
          <w:rPr>
            <w:noProof/>
            <w:webHidden/>
          </w:rPr>
          <w:fldChar w:fldCharType="end"/>
        </w:r>
      </w:hyperlink>
    </w:p>
    <w:p w14:paraId="5851E100" w14:textId="7834E892"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43" w:history="1">
        <w:r w:rsidR="00231F16" w:rsidRPr="00B60CE6">
          <w:rPr>
            <w:rStyle w:val="aff3"/>
            <w:noProof/>
          </w:rPr>
          <w:t xml:space="preserve">1.2.1  </w:t>
        </w:r>
        <w:r w:rsidR="00231F16" w:rsidRPr="00B60CE6">
          <w:rPr>
            <w:rStyle w:val="aff3"/>
            <w:noProof/>
          </w:rPr>
          <w:t>基于浅层学习的轨迹预测方法</w:t>
        </w:r>
        <w:r w:rsidR="00231F16">
          <w:rPr>
            <w:noProof/>
            <w:webHidden/>
          </w:rPr>
          <w:tab/>
        </w:r>
        <w:r w:rsidR="00231F16">
          <w:rPr>
            <w:noProof/>
            <w:webHidden/>
          </w:rPr>
          <w:fldChar w:fldCharType="begin"/>
        </w:r>
        <w:r w:rsidR="00231F16">
          <w:rPr>
            <w:noProof/>
            <w:webHidden/>
          </w:rPr>
          <w:instrText xml:space="preserve"> PAGEREF _Toc71816043 \h </w:instrText>
        </w:r>
        <w:r w:rsidR="00231F16">
          <w:rPr>
            <w:noProof/>
            <w:webHidden/>
          </w:rPr>
        </w:r>
        <w:r w:rsidR="00231F16">
          <w:rPr>
            <w:noProof/>
            <w:webHidden/>
          </w:rPr>
          <w:fldChar w:fldCharType="separate"/>
        </w:r>
        <w:r w:rsidR="00231F16">
          <w:rPr>
            <w:noProof/>
            <w:webHidden/>
          </w:rPr>
          <w:t>4</w:t>
        </w:r>
        <w:r w:rsidR="00231F16">
          <w:rPr>
            <w:noProof/>
            <w:webHidden/>
          </w:rPr>
          <w:fldChar w:fldCharType="end"/>
        </w:r>
      </w:hyperlink>
    </w:p>
    <w:p w14:paraId="5831A201" w14:textId="6BD833CD"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44" w:history="1">
        <w:r w:rsidR="00231F16" w:rsidRPr="00B60CE6">
          <w:rPr>
            <w:rStyle w:val="aff3"/>
            <w:noProof/>
          </w:rPr>
          <w:t xml:space="preserve">1.2.2  </w:t>
        </w:r>
        <w:r w:rsidR="00231F16" w:rsidRPr="00B60CE6">
          <w:rPr>
            <w:rStyle w:val="aff3"/>
            <w:noProof/>
          </w:rPr>
          <w:t>基于深度学习的轨迹预测方法</w:t>
        </w:r>
        <w:r w:rsidR="00231F16">
          <w:rPr>
            <w:noProof/>
            <w:webHidden/>
          </w:rPr>
          <w:tab/>
        </w:r>
        <w:r w:rsidR="00231F16">
          <w:rPr>
            <w:noProof/>
            <w:webHidden/>
          </w:rPr>
          <w:fldChar w:fldCharType="begin"/>
        </w:r>
        <w:r w:rsidR="00231F16">
          <w:rPr>
            <w:noProof/>
            <w:webHidden/>
          </w:rPr>
          <w:instrText xml:space="preserve"> PAGEREF _Toc71816044 \h </w:instrText>
        </w:r>
        <w:r w:rsidR="00231F16">
          <w:rPr>
            <w:noProof/>
            <w:webHidden/>
          </w:rPr>
        </w:r>
        <w:r w:rsidR="00231F16">
          <w:rPr>
            <w:noProof/>
            <w:webHidden/>
          </w:rPr>
          <w:fldChar w:fldCharType="separate"/>
        </w:r>
        <w:r w:rsidR="00231F16">
          <w:rPr>
            <w:noProof/>
            <w:webHidden/>
          </w:rPr>
          <w:t>6</w:t>
        </w:r>
        <w:r w:rsidR="00231F16">
          <w:rPr>
            <w:noProof/>
            <w:webHidden/>
          </w:rPr>
          <w:fldChar w:fldCharType="end"/>
        </w:r>
      </w:hyperlink>
    </w:p>
    <w:p w14:paraId="0320D483" w14:textId="3A879B7F"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5" w:history="1">
        <w:r w:rsidR="00231F16" w:rsidRPr="00B60CE6">
          <w:rPr>
            <w:rStyle w:val="aff3"/>
            <w:noProof/>
          </w:rPr>
          <w:t xml:space="preserve">1.3  </w:t>
        </w:r>
        <w:r w:rsidR="00231F16" w:rsidRPr="00B60CE6">
          <w:rPr>
            <w:rStyle w:val="aff3"/>
            <w:noProof/>
          </w:rPr>
          <w:t>本文主要研究内容</w:t>
        </w:r>
        <w:r w:rsidR="00231F16">
          <w:rPr>
            <w:noProof/>
            <w:webHidden/>
          </w:rPr>
          <w:tab/>
        </w:r>
        <w:r w:rsidR="00231F16">
          <w:rPr>
            <w:noProof/>
            <w:webHidden/>
          </w:rPr>
          <w:fldChar w:fldCharType="begin"/>
        </w:r>
        <w:r w:rsidR="00231F16">
          <w:rPr>
            <w:noProof/>
            <w:webHidden/>
          </w:rPr>
          <w:instrText xml:space="preserve"> PAGEREF _Toc71816045 \h </w:instrText>
        </w:r>
        <w:r w:rsidR="00231F16">
          <w:rPr>
            <w:noProof/>
            <w:webHidden/>
          </w:rPr>
        </w:r>
        <w:r w:rsidR="00231F16">
          <w:rPr>
            <w:noProof/>
            <w:webHidden/>
          </w:rPr>
          <w:fldChar w:fldCharType="separate"/>
        </w:r>
        <w:r w:rsidR="00231F16">
          <w:rPr>
            <w:noProof/>
            <w:webHidden/>
          </w:rPr>
          <w:t>10</w:t>
        </w:r>
        <w:r w:rsidR="00231F16">
          <w:rPr>
            <w:noProof/>
            <w:webHidden/>
          </w:rPr>
          <w:fldChar w:fldCharType="end"/>
        </w:r>
      </w:hyperlink>
    </w:p>
    <w:p w14:paraId="1D855865" w14:textId="26B27614" w:rsidR="00231F16" w:rsidRDefault="00A96DB1">
      <w:pPr>
        <w:pStyle w:val="TOC1"/>
        <w:rPr>
          <w:rFonts w:asciiTheme="minorHAnsi" w:eastAsiaTheme="minorEastAsia" w:hAnsiTheme="minorHAnsi" w:cstheme="minorBidi"/>
          <w:noProof/>
          <w:kern w:val="2"/>
          <w:sz w:val="21"/>
          <w:szCs w:val="22"/>
          <w:lang w:eastAsia="zh-CN" w:bidi="ar-SA"/>
        </w:rPr>
      </w:pPr>
      <w:hyperlink w:anchor="_Toc71816046" w:history="1">
        <w:r w:rsidR="00231F16" w:rsidRPr="00B60CE6">
          <w:rPr>
            <w:rStyle w:val="aff3"/>
            <w:noProof/>
          </w:rPr>
          <w:t xml:space="preserve">2  </w:t>
        </w:r>
        <w:r w:rsidR="00231F16" w:rsidRPr="00B60CE6">
          <w:rPr>
            <w:rStyle w:val="aff3"/>
            <w:noProof/>
          </w:rPr>
          <w:t>交通场景轨迹预测问题建模</w:t>
        </w:r>
        <w:r w:rsidR="00231F16">
          <w:rPr>
            <w:noProof/>
            <w:webHidden/>
          </w:rPr>
          <w:tab/>
        </w:r>
        <w:r w:rsidR="00231F16">
          <w:rPr>
            <w:noProof/>
            <w:webHidden/>
          </w:rPr>
          <w:fldChar w:fldCharType="begin"/>
        </w:r>
        <w:r w:rsidR="00231F16">
          <w:rPr>
            <w:noProof/>
            <w:webHidden/>
          </w:rPr>
          <w:instrText xml:space="preserve"> PAGEREF _Toc71816046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1F9CD404" w14:textId="564E8826"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7" w:history="1">
        <w:r w:rsidR="00231F16" w:rsidRPr="00B60CE6">
          <w:rPr>
            <w:rStyle w:val="aff3"/>
            <w:noProof/>
          </w:rPr>
          <w:t xml:space="preserve">2.1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_Toc71816047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5E7E6635" w14:textId="26F18AF5"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8" w:history="1">
        <w:r w:rsidR="00231F16" w:rsidRPr="00B60CE6">
          <w:rPr>
            <w:rStyle w:val="aff3"/>
            <w:noProof/>
          </w:rPr>
          <w:t xml:space="preserve">2.2  </w:t>
        </w:r>
        <w:r w:rsidR="00231F16" w:rsidRPr="00B60CE6">
          <w:rPr>
            <w:rStyle w:val="aff3"/>
            <w:noProof/>
          </w:rPr>
          <w:t>轨迹预测问题定义</w:t>
        </w:r>
        <w:r w:rsidR="00231F16">
          <w:rPr>
            <w:noProof/>
            <w:webHidden/>
          </w:rPr>
          <w:tab/>
        </w:r>
        <w:r w:rsidR="00231F16">
          <w:rPr>
            <w:noProof/>
            <w:webHidden/>
          </w:rPr>
          <w:fldChar w:fldCharType="begin"/>
        </w:r>
        <w:r w:rsidR="00231F16">
          <w:rPr>
            <w:noProof/>
            <w:webHidden/>
          </w:rPr>
          <w:instrText xml:space="preserve"> PAGEREF _Toc71816048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3223E768" w14:textId="124D547A"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9" w:history="1">
        <w:r w:rsidR="00231F16" w:rsidRPr="00B60CE6">
          <w:rPr>
            <w:rStyle w:val="aff3"/>
            <w:noProof/>
          </w:rPr>
          <w:t xml:space="preserve">2.3  </w:t>
        </w:r>
        <w:r w:rsidR="00231F16" w:rsidRPr="00B60CE6">
          <w:rPr>
            <w:rStyle w:val="aff3"/>
            <w:noProof/>
          </w:rPr>
          <w:t>智能体不确定性建模</w:t>
        </w:r>
        <w:r w:rsidR="00231F16">
          <w:rPr>
            <w:noProof/>
            <w:webHidden/>
          </w:rPr>
          <w:tab/>
        </w:r>
        <w:r w:rsidR="00231F16">
          <w:rPr>
            <w:noProof/>
            <w:webHidden/>
          </w:rPr>
          <w:fldChar w:fldCharType="begin"/>
        </w:r>
        <w:r w:rsidR="00231F16">
          <w:rPr>
            <w:noProof/>
            <w:webHidden/>
          </w:rPr>
          <w:instrText xml:space="preserve"> PAGEREF _Toc71816049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267146B1" w14:textId="3E4A0904"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0" w:history="1">
        <w:r w:rsidR="00231F16" w:rsidRPr="00B60CE6">
          <w:rPr>
            <w:rStyle w:val="aff3"/>
            <w:noProof/>
          </w:rPr>
          <w:t xml:space="preserve">2.4  </w:t>
        </w:r>
        <w:r w:rsidR="00231F16" w:rsidRPr="00B60CE6">
          <w:rPr>
            <w:rStyle w:val="aff3"/>
            <w:noProof/>
          </w:rPr>
          <w:t>构建轨迹预测数据集</w:t>
        </w:r>
        <w:r w:rsidR="00231F16">
          <w:rPr>
            <w:noProof/>
            <w:webHidden/>
          </w:rPr>
          <w:tab/>
        </w:r>
        <w:r w:rsidR="00231F16">
          <w:rPr>
            <w:noProof/>
            <w:webHidden/>
          </w:rPr>
          <w:fldChar w:fldCharType="begin"/>
        </w:r>
        <w:r w:rsidR="00231F16">
          <w:rPr>
            <w:noProof/>
            <w:webHidden/>
          </w:rPr>
          <w:instrText xml:space="preserve"> PAGEREF _Toc71816050 \h </w:instrText>
        </w:r>
        <w:r w:rsidR="00231F16">
          <w:rPr>
            <w:noProof/>
            <w:webHidden/>
          </w:rPr>
        </w:r>
        <w:r w:rsidR="00231F16">
          <w:rPr>
            <w:noProof/>
            <w:webHidden/>
          </w:rPr>
          <w:fldChar w:fldCharType="separate"/>
        </w:r>
        <w:r w:rsidR="00231F16">
          <w:rPr>
            <w:noProof/>
            <w:webHidden/>
          </w:rPr>
          <w:t>14</w:t>
        </w:r>
        <w:r w:rsidR="00231F16">
          <w:rPr>
            <w:noProof/>
            <w:webHidden/>
          </w:rPr>
          <w:fldChar w:fldCharType="end"/>
        </w:r>
      </w:hyperlink>
    </w:p>
    <w:p w14:paraId="62B1B9D5" w14:textId="43119E6F"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1" w:history="1">
        <w:r w:rsidR="00231F16" w:rsidRPr="00B60CE6">
          <w:rPr>
            <w:rStyle w:val="aff3"/>
            <w:noProof/>
          </w:rPr>
          <w:t xml:space="preserve">2.4.1  </w:t>
        </w:r>
        <w:r w:rsidR="00231F16" w:rsidRPr="00B60CE6">
          <w:rPr>
            <w:rStyle w:val="aff3"/>
            <w:noProof/>
          </w:rPr>
          <w:t>常用的轨迹预测数据集</w:t>
        </w:r>
        <w:r w:rsidR="00231F16">
          <w:rPr>
            <w:noProof/>
            <w:webHidden/>
          </w:rPr>
          <w:tab/>
        </w:r>
        <w:r w:rsidR="00231F16">
          <w:rPr>
            <w:noProof/>
            <w:webHidden/>
          </w:rPr>
          <w:fldChar w:fldCharType="begin"/>
        </w:r>
        <w:r w:rsidR="00231F16">
          <w:rPr>
            <w:noProof/>
            <w:webHidden/>
          </w:rPr>
          <w:instrText xml:space="preserve"> PAGEREF _Toc71816051 \h </w:instrText>
        </w:r>
        <w:r w:rsidR="00231F16">
          <w:rPr>
            <w:noProof/>
            <w:webHidden/>
          </w:rPr>
        </w:r>
        <w:r w:rsidR="00231F16">
          <w:rPr>
            <w:noProof/>
            <w:webHidden/>
          </w:rPr>
          <w:fldChar w:fldCharType="separate"/>
        </w:r>
        <w:r w:rsidR="00231F16">
          <w:rPr>
            <w:noProof/>
            <w:webHidden/>
          </w:rPr>
          <w:t>14</w:t>
        </w:r>
        <w:r w:rsidR="00231F16">
          <w:rPr>
            <w:noProof/>
            <w:webHidden/>
          </w:rPr>
          <w:fldChar w:fldCharType="end"/>
        </w:r>
      </w:hyperlink>
    </w:p>
    <w:p w14:paraId="57330FCC" w14:textId="52C8D87E"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2" w:history="1">
        <w:r w:rsidR="00231F16" w:rsidRPr="00B60CE6">
          <w:rPr>
            <w:rStyle w:val="aff3"/>
            <w:noProof/>
          </w:rPr>
          <w:t xml:space="preserve">2.4.2  </w:t>
        </w:r>
        <w:r w:rsidR="00231F16" w:rsidRPr="00B60CE6">
          <w:rPr>
            <w:rStyle w:val="aff3"/>
            <w:noProof/>
          </w:rPr>
          <w:t>构建数据集</w:t>
        </w:r>
        <w:r w:rsidR="00231F16">
          <w:rPr>
            <w:noProof/>
            <w:webHidden/>
          </w:rPr>
          <w:tab/>
        </w:r>
        <w:r w:rsidR="00231F16">
          <w:rPr>
            <w:noProof/>
            <w:webHidden/>
          </w:rPr>
          <w:fldChar w:fldCharType="begin"/>
        </w:r>
        <w:r w:rsidR="00231F16">
          <w:rPr>
            <w:noProof/>
            <w:webHidden/>
          </w:rPr>
          <w:instrText xml:space="preserve"> PAGEREF _Toc71816052 \h </w:instrText>
        </w:r>
        <w:r w:rsidR="00231F16">
          <w:rPr>
            <w:noProof/>
            <w:webHidden/>
          </w:rPr>
        </w:r>
        <w:r w:rsidR="00231F16">
          <w:rPr>
            <w:noProof/>
            <w:webHidden/>
          </w:rPr>
          <w:fldChar w:fldCharType="separate"/>
        </w:r>
        <w:r w:rsidR="00231F16">
          <w:rPr>
            <w:noProof/>
            <w:webHidden/>
          </w:rPr>
          <w:t>18</w:t>
        </w:r>
        <w:r w:rsidR="00231F16">
          <w:rPr>
            <w:noProof/>
            <w:webHidden/>
          </w:rPr>
          <w:fldChar w:fldCharType="end"/>
        </w:r>
      </w:hyperlink>
    </w:p>
    <w:p w14:paraId="5CF1E2C5" w14:textId="0FD6792D"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3" w:history="1">
        <w:r w:rsidR="00231F16" w:rsidRPr="00B60CE6">
          <w:rPr>
            <w:rStyle w:val="aff3"/>
            <w:noProof/>
          </w:rPr>
          <w:t xml:space="preserve">2.5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_Toc71816053 \h </w:instrText>
        </w:r>
        <w:r w:rsidR="00231F16">
          <w:rPr>
            <w:noProof/>
            <w:webHidden/>
          </w:rPr>
        </w:r>
        <w:r w:rsidR="00231F16">
          <w:rPr>
            <w:noProof/>
            <w:webHidden/>
          </w:rPr>
          <w:fldChar w:fldCharType="separate"/>
        </w:r>
        <w:r w:rsidR="00231F16">
          <w:rPr>
            <w:noProof/>
            <w:webHidden/>
          </w:rPr>
          <w:t>19</w:t>
        </w:r>
        <w:r w:rsidR="00231F16">
          <w:rPr>
            <w:noProof/>
            <w:webHidden/>
          </w:rPr>
          <w:fldChar w:fldCharType="end"/>
        </w:r>
      </w:hyperlink>
    </w:p>
    <w:p w14:paraId="46957B5A" w14:textId="303505E0" w:rsidR="00231F16" w:rsidRDefault="00A96DB1">
      <w:pPr>
        <w:pStyle w:val="TOC1"/>
        <w:rPr>
          <w:rFonts w:asciiTheme="minorHAnsi" w:eastAsiaTheme="minorEastAsia" w:hAnsiTheme="minorHAnsi" w:cstheme="minorBidi"/>
          <w:noProof/>
          <w:kern w:val="2"/>
          <w:sz w:val="21"/>
          <w:szCs w:val="22"/>
          <w:lang w:eastAsia="zh-CN" w:bidi="ar-SA"/>
        </w:rPr>
      </w:pPr>
      <w:hyperlink w:anchor="_Toc71816054" w:history="1">
        <w:r w:rsidR="00231F16" w:rsidRPr="00B60CE6">
          <w:rPr>
            <w:rStyle w:val="aff3"/>
            <w:noProof/>
          </w:rPr>
          <w:t xml:space="preserve">3  </w:t>
        </w:r>
        <w:r w:rsidR="00231F16" w:rsidRPr="00B60CE6">
          <w:rPr>
            <w:rStyle w:val="aff3"/>
            <w:noProof/>
          </w:rPr>
          <w:t>基于</w:t>
        </w:r>
        <w:r w:rsidR="00231F16" w:rsidRPr="00B60CE6">
          <w:rPr>
            <w:rStyle w:val="aff3"/>
            <w:noProof/>
          </w:rPr>
          <w:t xml:space="preserve">State-Anchor </w:t>
        </w:r>
        <w:r w:rsidR="00231F16" w:rsidRPr="00B60CE6">
          <w:rPr>
            <w:rStyle w:val="aff3"/>
            <w:noProof/>
          </w:rPr>
          <w:t>的多模概率机动车与非机动车轨迹预测模型</w:t>
        </w:r>
        <w:r w:rsidR="00231F16">
          <w:rPr>
            <w:noProof/>
            <w:webHidden/>
          </w:rPr>
          <w:tab/>
        </w:r>
        <w:r w:rsidR="00231F16">
          <w:rPr>
            <w:noProof/>
            <w:webHidden/>
          </w:rPr>
          <w:fldChar w:fldCharType="begin"/>
        </w:r>
        <w:r w:rsidR="00231F16">
          <w:rPr>
            <w:noProof/>
            <w:webHidden/>
          </w:rPr>
          <w:instrText xml:space="preserve"> PAGEREF _Toc71816054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6FAA1917" w14:textId="496C94D0"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5" w:history="1">
        <w:r w:rsidR="00231F16" w:rsidRPr="00B60CE6">
          <w:rPr>
            <w:rStyle w:val="aff3"/>
            <w:noProof/>
          </w:rPr>
          <w:t xml:space="preserve">3.1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_Toc71816055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6B9168AF" w14:textId="5ADA6EFB"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6" w:history="1">
        <w:r w:rsidR="00231F16" w:rsidRPr="00B60CE6">
          <w:rPr>
            <w:rStyle w:val="aff3"/>
            <w:noProof/>
          </w:rPr>
          <w:t xml:space="preserve">3.2  </w:t>
        </w:r>
        <w:r w:rsidR="00231F16" w:rsidRPr="00B60CE6">
          <w:rPr>
            <w:rStyle w:val="aff3"/>
            <w:noProof/>
          </w:rPr>
          <w:t>机动车多模概率轨迹预测模型</w:t>
        </w:r>
        <w:r w:rsidR="00231F16">
          <w:rPr>
            <w:noProof/>
            <w:webHidden/>
          </w:rPr>
          <w:tab/>
        </w:r>
        <w:r w:rsidR="00231F16">
          <w:rPr>
            <w:noProof/>
            <w:webHidden/>
          </w:rPr>
          <w:fldChar w:fldCharType="begin"/>
        </w:r>
        <w:r w:rsidR="00231F16">
          <w:rPr>
            <w:noProof/>
            <w:webHidden/>
          </w:rPr>
          <w:instrText xml:space="preserve"> PAGEREF _Toc71816056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4469FFFA" w14:textId="445A86BD"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7" w:history="1">
        <w:r w:rsidR="00231F16" w:rsidRPr="00B60CE6">
          <w:rPr>
            <w:rStyle w:val="aff3"/>
            <w:noProof/>
          </w:rPr>
          <w:t>3.2.1  MapNET</w:t>
        </w:r>
        <w:r w:rsidR="00231F16" w:rsidRPr="00B60CE6">
          <w:rPr>
            <w:rStyle w:val="aff3"/>
            <w:noProof/>
          </w:rPr>
          <w:t>：精确的时空表示</w:t>
        </w:r>
        <w:r w:rsidR="00231F16">
          <w:rPr>
            <w:noProof/>
            <w:webHidden/>
          </w:rPr>
          <w:tab/>
        </w:r>
        <w:r w:rsidR="00231F16">
          <w:rPr>
            <w:noProof/>
            <w:webHidden/>
          </w:rPr>
          <w:fldChar w:fldCharType="begin"/>
        </w:r>
        <w:r w:rsidR="00231F16">
          <w:rPr>
            <w:noProof/>
            <w:webHidden/>
          </w:rPr>
          <w:instrText xml:space="preserve"> PAGEREF _Toc71816057 \h </w:instrText>
        </w:r>
        <w:r w:rsidR="00231F16">
          <w:rPr>
            <w:noProof/>
            <w:webHidden/>
          </w:rPr>
        </w:r>
        <w:r w:rsidR="00231F16">
          <w:rPr>
            <w:noProof/>
            <w:webHidden/>
          </w:rPr>
          <w:fldChar w:fldCharType="separate"/>
        </w:r>
        <w:r w:rsidR="00231F16">
          <w:rPr>
            <w:noProof/>
            <w:webHidden/>
          </w:rPr>
          <w:t>21</w:t>
        </w:r>
        <w:r w:rsidR="00231F16">
          <w:rPr>
            <w:noProof/>
            <w:webHidden/>
          </w:rPr>
          <w:fldChar w:fldCharType="end"/>
        </w:r>
      </w:hyperlink>
    </w:p>
    <w:p w14:paraId="318E0425" w14:textId="27436A09"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8" w:history="1">
        <w:r w:rsidR="00231F16" w:rsidRPr="00B60CE6">
          <w:rPr>
            <w:rStyle w:val="aff3"/>
            <w:noProof/>
          </w:rPr>
          <w:t>3.2.2  AgentNET</w:t>
        </w:r>
        <w:r w:rsidR="00231F16" w:rsidRPr="00B60CE6">
          <w:rPr>
            <w:rStyle w:val="aff3"/>
            <w:noProof/>
          </w:rPr>
          <w:t>：提取交通参与者的历史轨迹信息</w:t>
        </w:r>
        <w:r w:rsidR="00231F16">
          <w:rPr>
            <w:noProof/>
            <w:webHidden/>
          </w:rPr>
          <w:tab/>
        </w:r>
        <w:r w:rsidR="00231F16">
          <w:rPr>
            <w:noProof/>
            <w:webHidden/>
          </w:rPr>
          <w:fldChar w:fldCharType="begin"/>
        </w:r>
        <w:r w:rsidR="00231F16">
          <w:rPr>
            <w:noProof/>
            <w:webHidden/>
          </w:rPr>
          <w:instrText xml:space="preserve"> PAGEREF _Toc71816058 \h </w:instrText>
        </w:r>
        <w:r w:rsidR="00231F16">
          <w:rPr>
            <w:noProof/>
            <w:webHidden/>
          </w:rPr>
        </w:r>
        <w:r w:rsidR="00231F16">
          <w:rPr>
            <w:noProof/>
            <w:webHidden/>
          </w:rPr>
          <w:fldChar w:fldCharType="separate"/>
        </w:r>
        <w:r w:rsidR="00231F16">
          <w:rPr>
            <w:noProof/>
            <w:webHidden/>
          </w:rPr>
          <w:t>24</w:t>
        </w:r>
        <w:r w:rsidR="00231F16">
          <w:rPr>
            <w:noProof/>
            <w:webHidden/>
          </w:rPr>
          <w:fldChar w:fldCharType="end"/>
        </w:r>
      </w:hyperlink>
    </w:p>
    <w:p w14:paraId="3041CF9E" w14:textId="31F704C5"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9" w:history="1">
        <w:r w:rsidR="00231F16" w:rsidRPr="00B60CE6">
          <w:rPr>
            <w:rStyle w:val="aff3"/>
            <w:noProof/>
          </w:rPr>
          <w:t>3.2.3  Interaction-AttNET</w:t>
        </w:r>
        <w:r w:rsidR="00231F16" w:rsidRPr="00B60CE6">
          <w:rPr>
            <w:rStyle w:val="aff3"/>
            <w:noProof/>
          </w:rPr>
          <w:t>：提取交互信息</w:t>
        </w:r>
        <w:r w:rsidR="00231F16">
          <w:rPr>
            <w:noProof/>
            <w:webHidden/>
          </w:rPr>
          <w:tab/>
        </w:r>
        <w:r w:rsidR="00231F16">
          <w:rPr>
            <w:noProof/>
            <w:webHidden/>
          </w:rPr>
          <w:fldChar w:fldCharType="begin"/>
        </w:r>
        <w:r w:rsidR="00231F16">
          <w:rPr>
            <w:noProof/>
            <w:webHidden/>
          </w:rPr>
          <w:instrText xml:space="preserve"> PAGEREF _Toc71816059 \h </w:instrText>
        </w:r>
        <w:r w:rsidR="00231F16">
          <w:rPr>
            <w:noProof/>
            <w:webHidden/>
          </w:rPr>
        </w:r>
        <w:r w:rsidR="00231F16">
          <w:rPr>
            <w:noProof/>
            <w:webHidden/>
          </w:rPr>
          <w:fldChar w:fldCharType="separate"/>
        </w:r>
        <w:r w:rsidR="00231F16">
          <w:rPr>
            <w:noProof/>
            <w:webHidden/>
          </w:rPr>
          <w:t>24</w:t>
        </w:r>
        <w:r w:rsidR="00231F16">
          <w:rPr>
            <w:noProof/>
            <w:webHidden/>
          </w:rPr>
          <w:fldChar w:fldCharType="end"/>
        </w:r>
      </w:hyperlink>
    </w:p>
    <w:p w14:paraId="67C6A182" w14:textId="647F2045"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60" w:history="1">
        <w:r w:rsidR="00231F16" w:rsidRPr="00B60CE6">
          <w:rPr>
            <w:rStyle w:val="aff3"/>
            <w:noProof/>
          </w:rPr>
          <w:t>3.2.4  VehMultiple-PredictionNET</w:t>
        </w:r>
        <w:r w:rsidR="00231F16">
          <w:rPr>
            <w:noProof/>
            <w:webHidden/>
          </w:rPr>
          <w:tab/>
        </w:r>
        <w:r w:rsidR="00231F16">
          <w:rPr>
            <w:noProof/>
            <w:webHidden/>
          </w:rPr>
          <w:fldChar w:fldCharType="begin"/>
        </w:r>
        <w:r w:rsidR="00231F16">
          <w:rPr>
            <w:noProof/>
            <w:webHidden/>
          </w:rPr>
          <w:instrText xml:space="preserve"> PAGEREF _Toc71816060 \h </w:instrText>
        </w:r>
        <w:r w:rsidR="00231F16">
          <w:rPr>
            <w:noProof/>
            <w:webHidden/>
          </w:rPr>
        </w:r>
        <w:r w:rsidR="00231F16">
          <w:rPr>
            <w:noProof/>
            <w:webHidden/>
          </w:rPr>
          <w:fldChar w:fldCharType="separate"/>
        </w:r>
        <w:r w:rsidR="00231F16">
          <w:rPr>
            <w:noProof/>
            <w:webHidden/>
          </w:rPr>
          <w:t>27</w:t>
        </w:r>
        <w:r w:rsidR="00231F16">
          <w:rPr>
            <w:noProof/>
            <w:webHidden/>
          </w:rPr>
          <w:fldChar w:fldCharType="end"/>
        </w:r>
      </w:hyperlink>
    </w:p>
    <w:p w14:paraId="4A2EF282" w14:textId="79E86D62"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1" w:history="1">
        <w:r w:rsidR="00231F16" w:rsidRPr="00B60CE6">
          <w:rPr>
            <w:rStyle w:val="aff3"/>
            <w:noProof/>
          </w:rPr>
          <w:t xml:space="preserve">3.3  </w:t>
        </w:r>
        <w:r w:rsidR="00231F16" w:rsidRPr="00B60CE6">
          <w:rPr>
            <w:rStyle w:val="aff3"/>
            <w:noProof/>
          </w:rPr>
          <w:t>非机动车多模概率轨迹预测模型</w:t>
        </w:r>
        <w:r w:rsidR="00231F16">
          <w:rPr>
            <w:noProof/>
            <w:webHidden/>
          </w:rPr>
          <w:tab/>
        </w:r>
        <w:r w:rsidR="00231F16">
          <w:rPr>
            <w:noProof/>
            <w:webHidden/>
          </w:rPr>
          <w:fldChar w:fldCharType="begin"/>
        </w:r>
        <w:r w:rsidR="00231F16">
          <w:rPr>
            <w:noProof/>
            <w:webHidden/>
          </w:rPr>
          <w:instrText xml:space="preserve"> PAGEREF _Toc71816061 \h </w:instrText>
        </w:r>
        <w:r w:rsidR="00231F16">
          <w:rPr>
            <w:noProof/>
            <w:webHidden/>
          </w:rPr>
        </w:r>
        <w:r w:rsidR="00231F16">
          <w:rPr>
            <w:noProof/>
            <w:webHidden/>
          </w:rPr>
          <w:fldChar w:fldCharType="separate"/>
        </w:r>
        <w:r w:rsidR="00231F16">
          <w:rPr>
            <w:noProof/>
            <w:webHidden/>
          </w:rPr>
          <w:t>27</w:t>
        </w:r>
        <w:r w:rsidR="00231F16">
          <w:rPr>
            <w:noProof/>
            <w:webHidden/>
          </w:rPr>
          <w:fldChar w:fldCharType="end"/>
        </w:r>
      </w:hyperlink>
    </w:p>
    <w:p w14:paraId="061A4FDA" w14:textId="491B89D4"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62" w:history="1">
        <w:r w:rsidR="00231F16" w:rsidRPr="00B60CE6">
          <w:rPr>
            <w:rStyle w:val="aff3"/>
            <w:noProof/>
          </w:rPr>
          <w:t xml:space="preserve">3.3.1  </w:t>
        </w:r>
        <w:r w:rsidR="00231F16" w:rsidRPr="00B60CE6">
          <w:rPr>
            <w:rStyle w:val="aff3"/>
            <w:noProof/>
          </w:rPr>
          <w:t>非机动车轨迹预测模型验证分析</w:t>
        </w:r>
        <w:r w:rsidR="00231F16">
          <w:rPr>
            <w:noProof/>
            <w:webHidden/>
          </w:rPr>
          <w:tab/>
        </w:r>
        <w:r w:rsidR="00231F16">
          <w:rPr>
            <w:noProof/>
            <w:webHidden/>
          </w:rPr>
          <w:fldChar w:fldCharType="begin"/>
        </w:r>
        <w:r w:rsidR="00231F16">
          <w:rPr>
            <w:noProof/>
            <w:webHidden/>
          </w:rPr>
          <w:instrText xml:space="preserve"> PAGEREF _Toc71816062 \h </w:instrText>
        </w:r>
        <w:r w:rsidR="00231F16">
          <w:rPr>
            <w:noProof/>
            <w:webHidden/>
          </w:rPr>
        </w:r>
        <w:r w:rsidR="00231F16">
          <w:rPr>
            <w:noProof/>
            <w:webHidden/>
          </w:rPr>
          <w:fldChar w:fldCharType="separate"/>
        </w:r>
        <w:r w:rsidR="00231F16">
          <w:rPr>
            <w:noProof/>
            <w:webHidden/>
          </w:rPr>
          <w:t>28</w:t>
        </w:r>
        <w:r w:rsidR="00231F16">
          <w:rPr>
            <w:noProof/>
            <w:webHidden/>
          </w:rPr>
          <w:fldChar w:fldCharType="end"/>
        </w:r>
      </w:hyperlink>
    </w:p>
    <w:p w14:paraId="3A7623E1" w14:textId="3B87C81F"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3" w:history="1">
        <w:r w:rsidR="00231F16" w:rsidRPr="00B60CE6">
          <w:rPr>
            <w:rStyle w:val="aff3"/>
            <w:noProof/>
          </w:rPr>
          <w:t xml:space="preserve">3.4  </w:t>
        </w:r>
        <w:r w:rsidR="00231F16" w:rsidRPr="00B60CE6">
          <w:rPr>
            <w:rStyle w:val="aff3"/>
            <w:noProof/>
          </w:rPr>
          <w:t>网络模型的损失函数设计</w:t>
        </w:r>
        <w:r w:rsidR="00231F16">
          <w:rPr>
            <w:noProof/>
            <w:webHidden/>
          </w:rPr>
          <w:tab/>
        </w:r>
        <w:r w:rsidR="00231F16">
          <w:rPr>
            <w:noProof/>
            <w:webHidden/>
          </w:rPr>
          <w:fldChar w:fldCharType="begin"/>
        </w:r>
        <w:r w:rsidR="00231F16">
          <w:rPr>
            <w:noProof/>
            <w:webHidden/>
          </w:rPr>
          <w:instrText xml:space="preserve"> PAGEREF _Toc71816063 \h </w:instrText>
        </w:r>
        <w:r w:rsidR="00231F16">
          <w:rPr>
            <w:noProof/>
            <w:webHidden/>
          </w:rPr>
        </w:r>
        <w:r w:rsidR="00231F16">
          <w:rPr>
            <w:noProof/>
            <w:webHidden/>
          </w:rPr>
          <w:fldChar w:fldCharType="separate"/>
        </w:r>
        <w:r w:rsidR="00231F16">
          <w:rPr>
            <w:noProof/>
            <w:webHidden/>
          </w:rPr>
          <w:t>29</w:t>
        </w:r>
        <w:r w:rsidR="00231F16">
          <w:rPr>
            <w:noProof/>
            <w:webHidden/>
          </w:rPr>
          <w:fldChar w:fldCharType="end"/>
        </w:r>
      </w:hyperlink>
    </w:p>
    <w:p w14:paraId="614B45BA" w14:textId="4DCEF53B"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4" w:history="1">
        <w:r w:rsidR="00231F16" w:rsidRPr="00B60CE6">
          <w:rPr>
            <w:rStyle w:val="aff3"/>
            <w:noProof/>
          </w:rPr>
          <w:t xml:space="preserve">3.5  </w:t>
        </w:r>
        <w:r w:rsidR="00231F16" w:rsidRPr="00B60CE6">
          <w:rPr>
            <w:rStyle w:val="aff3"/>
            <w:noProof/>
          </w:rPr>
          <w:t>网络模型的训练参数</w:t>
        </w:r>
        <w:r w:rsidR="00231F16">
          <w:rPr>
            <w:noProof/>
            <w:webHidden/>
          </w:rPr>
          <w:tab/>
        </w:r>
        <w:r w:rsidR="00231F16">
          <w:rPr>
            <w:noProof/>
            <w:webHidden/>
          </w:rPr>
          <w:fldChar w:fldCharType="begin"/>
        </w:r>
        <w:r w:rsidR="00231F16">
          <w:rPr>
            <w:noProof/>
            <w:webHidden/>
          </w:rPr>
          <w:instrText xml:space="preserve"> PAGEREF _Toc71816064 \h </w:instrText>
        </w:r>
        <w:r w:rsidR="00231F16">
          <w:rPr>
            <w:noProof/>
            <w:webHidden/>
          </w:rPr>
        </w:r>
        <w:r w:rsidR="00231F16">
          <w:rPr>
            <w:noProof/>
            <w:webHidden/>
          </w:rPr>
          <w:fldChar w:fldCharType="separate"/>
        </w:r>
        <w:r w:rsidR="00231F16">
          <w:rPr>
            <w:noProof/>
            <w:webHidden/>
          </w:rPr>
          <w:t>31</w:t>
        </w:r>
        <w:r w:rsidR="00231F16">
          <w:rPr>
            <w:noProof/>
            <w:webHidden/>
          </w:rPr>
          <w:fldChar w:fldCharType="end"/>
        </w:r>
      </w:hyperlink>
    </w:p>
    <w:p w14:paraId="1FBEEC5B" w14:textId="522382DD"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5" w:history="1">
        <w:r w:rsidR="00231F16" w:rsidRPr="00B60CE6">
          <w:rPr>
            <w:rStyle w:val="aff3"/>
            <w:noProof/>
          </w:rPr>
          <w:t xml:space="preserve">3.6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_Toc71816065 \h </w:instrText>
        </w:r>
        <w:r w:rsidR="00231F16">
          <w:rPr>
            <w:noProof/>
            <w:webHidden/>
          </w:rPr>
        </w:r>
        <w:r w:rsidR="00231F16">
          <w:rPr>
            <w:noProof/>
            <w:webHidden/>
          </w:rPr>
          <w:fldChar w:fldCharType="separate"/>
        </w:r>
        <w:r w:rsidR="00231F16">
          <w:rPr>
            <w:noProof/>
            <w:webHidden/>
          </w:rPr>
          <w:t>32</w:t>
        </w:r>
        <w:r w:rsidR="00231F16">
          <w:rPr>
            <w:noProof/>
            <w:webHidden/>
          </w:rPr>
          <w:fldChar w:fldCharType="end"/>
        </w:r>
      </w:hyperlink>
    </w:p>
    <w:p w14:paraId="7A7E153A" w14:textId="0E314305" w:rsidR="00231F16" w:rsidRDefault="00A96DB1">
      <w:pPr>
        <w:pStyle w:val="TOC1"/>
        <w:rPr>
          <w:rFonts w:asciiTheme="minorHAnsi" w:eastAsiaTheme="minorEastAsia" w:hAnsiTheme="minorHAnsi" w:cstheme="minorBidi"/>
          <w:noProof/>
          <w:kern w:val="2"/>
          <w:sz w:val="21"/>
          <w:szCs w:val="22"/>
          <w:lang w:eastAsia="zh-CN" w:bidi="ar-SA"/>
        </w:rPr>
      </w:pPr>
      <w:hyperlink w:anchor="_Toc71816066" w:history="1">
        <w:r w:rsidR="00231F16" w:rsidRPr="00B60CE6">
          <w:rPr>
            <w:rStyle w:val="aff3"/>
            <w:noProof/>
          </w:rPr>
          <w:t xml:space="preserve">4  </w:t>
        </w:r>
        <w:r w:rsidR="00231F16" w:rsidRPr="00B60CE6">
          <w:rPr>
            <w:rStyle w:val="aff3"/>
            <w:noProof/>
          </w:rPr>
          <w:t>基于</w:t>
        </w:r>
        <w:r w:rsidR="00231F16" w:rsidRPr="00B60CE6">
          <w:rPr>
            <w:rStyle w:val="aff3"/>
            <w:noProof/>
          </w:rPr>
          <w:t>Anchor-Free</w:t>
        </w:r>
        <w:r w:rsidR="00231F16" w:rsidRPr="00B60CE6">
          <w:rPr>
            <w:rStyle w:val="aff3"/>
            <w:noProof/>
          </w:rPr>
          <w:t>的多模概率行人轨迹预测模型</w:t>
        </w:r>
        <w:r w:rsidR="00231F16">
          <w:rPr>
            <w:noProof/>
            <w:webHidden/>
          </w:rPr>
          <w:tab/>
        </w:r>
        <w:r w:rsidR="00231F16">
          <w:rPr>
            <w:noProof/>
            <w:webHidden/>
          </w:rPr>
          <w:fldChar w:fldCharType="begin"/>
        </w:r>
        <w:r w:rsidR="00231F16">
          <w:rPr>
            <w:noProof/>
            <w:webHidden/>
          </w:rPr>
          <w:instrText xml:space="preserve"> PAGEREF _Toc71816066 \h </w:instrText>
        </w:r>
        <w:r w:rsidR="00231F16">
          <w:rPr>
            <w:noProof/>
            <w:webHidden/>
          </w:rPr>
        </w:r>
        <w:r w:rsidR="00231F16">
          <w:rPr>
            <w:noProof/>
            <w:webHidden/>
          </w:rPr>
          <w:fldChar w:fldCharType="separate"/>
        </w:r>
        <w:r w:rsidR="00231F16">
          <w:rPr>
            <w:noProof/>
            <w:webHidden/>
          </w:rPr>
          <w:t>33</w:t>
        </w:r>
        <w:r w:rsidR="00231F16">
          <w:rPr>
            <w:noProof/>
            <w:webHidden/>
          </w:rPr>
          <w:fldChar w:fldCharType="end"/>
        </w:r>
      </w:hyperlink>
    </w:p>
    <w:p w14:paraId="52015EC9" w14:textId="08B3A772"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7" w:history="1">
        <w:r w:rsidR="00231F16" w:rsidRPr="00B60CE6">
          <w:rPr>
            <w:rStyle w:val="aff3"/>
            <w:noProof/>
          </w:rPr>
          <w:t xml:space="preserve">4.1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_Toc71816067 \h </w:instrText>
        </w:r>
        <w:r w:rsidR="00231F16">
          <w:rPr>
            <w:noProof/>
            <w:webHidden/>
          </w:rPr>
        </w:r>
        <w:r w:rsidR="00231F16">
          <w:rPr>
            <w:noProof/>
            <w:webHidden/>
          </w:rPr>
          <w:fldChar w:fldCharType="separate"/>
        </w:r>
        <w:r w:rsidR="00231F16">
          <w:rPr>
            <w:noProof/>
            <w:webHidden/>
          </w:rPr>
          <w:t>33</w:t>
        </w:r>
        <w:r w:rsidR="00231F16">
          <w:rPr>
            <w:noProof/>
            <w:webHidden/>
          </w:rPr>
          <w:fldChar w:fldCharType="end"/>
        </w:r>
      </w:hyperlink>
    </w:p>
    <w:p w14:paraId="199E23A8" w14:textId="46C52666"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8" w:history="1">
        <w:r w:rsidR="00231F16" w:rsidRPr="00B60CE6">
          <w:rPr>
            <w:rStyle w:val="aff3"/>
            <w:noProof/>
          </w:rPr>
          <w:t xml:space="preserve">4.2  </w:t>
        </w:r>
        <w:r w:rsidR="00231F16" w:rsidRPr="00B60CE6">
          <w:rPr>
            <w:rStyle w:val="aff3"/>
            <w:noProof/>
          </w:rPr>
          <w:t>行人轨迹预测模型建模</w:t>
        </w:r>
        <w:r w:rsidR="00231F16">
          <w:rPr>
            <w:noProof/>
            <w:webHidden/>
          </w:rPr>
          <w:tab/>
        </w:r>
        <w:r w:rsidR="00231F16">
          <w:rPr>
            <w:noProof/>
            <w:webHidden/>
          </w:rPr>
          <w:fldChar w:fldCharType="begin"/>
        </w:r>
        <w:r w:rsidR="00231F16">
          <w:rPr>
            <w:noProof/>
            <w:webHidden/>
          </w:rPr>
          <w:instrText xml:space="preserve"> PAGEREF _Toc71816068 \h </w:instrText>
        </w:r>
        <w:r w:rsidR="00231F16">
          <w:rPr>
            <w:noProof/>
            <w:webHidden/>
          </w:rPr>
        </w:r>
        <w:r w:rsidR="00231F16">
          <w:rPr>
            <w:noProof/>
            <w:webHidden/>
          </w:rPr>
          <w:fldChar w:fldCharType="separate"/>
        </w:r>
        <w:r w:rsidR="00231F16">
          <w:rPr>
            <w:noProof/>
            <w:webHidden/>
          </w:rPr>
          <w:t>34</w:t>
        </w:r>
        <w:r w:rsidR="00231F16">
          <w:rPr>
            <w:noProof/>
            <w:webHidden/>
          </w:rPr>
          <w:fldChar w:fldCharType="end"/>
        </w:r>
      </w:hyperlink>
    </w:p>
    <w:p w14:paraId="62CAA751" w14:textId="77C314D3"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9" w:history="1">
        <w:r w:rsidR="00231F16" w:rsidRPr="00B60CE6">
          <w:rPr>
            <w:rStyle w:val="aff3"/>
            <w:noProof/>
          </w:rPr>
          <w:t xml:space="preserve">4.3  </w:t>
        </w:r>
        <w:r w:rsidR="00231F16" w:rsidRPr="00B60CE6">
          <w:rPr>
            <w:rStyle w:val="aff3"/>
            <w:noProof/>
          </w:rPr>
          <w:t>行人多模轨迹预测模型网络结构设计</w:t>
        </w:r>
        <w:r w:rsidR="00231F16">
          <w:rPr>
            <w:noProof/>
            <w:webHidden/>
          </w:rPr>
          <w:tab/>
        </w:r>
        <w:r w:rsidR="00231F16">
          <w:rPr>
            <w:noProof/>
            <w:webHidden/>
          </w:rPr>
          <w:fldChar w:fldCharType="begin"/>
        </w:r>
        <w:r w:rsidR="00231F16">
          <w:rPr>
            <w:noProof/>
            <w:webHidden/>
          </w:rPr>
          <w:instrText xml:space="preserve"> PAGEREF _Toc71816069 \h </w:instrText>
        </w:r>
        <w:r w:rsidR="00231F16">
          <w:rPr>
            <w:noProof/>
            <w:webHidden/>
          </w:rPr>
        </w:r>
        <w:r w:rsidR="00231F16">
          <w:rPr>
            <w:noProof/>
            <w:webHidden/>
          </w:rPr>
          <w:fldChar w:fldCharType="separate"/>
        </w:r>
        <w:r w:rsidR="00231F16">
          <w:rPr>
            <w:noProof/>
            <w:webHidden/>
          </w:rPr>
          <w:t>35</w:t>
        </w:r>
        <w:r w:rsidR="00231F16">
          <w:rPr>
            <w:noProof/>
            <w:webHidden/>
          </w:rPr>
          <w:fldChar w:fldCharType="end"/>
        </w:r>
      </w:hyperlink>
    </w:p>
    <w:p w14:paraId="1381AC9D" w14:textId="6C1E6CC6"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0" w:history="1">
        <w:r w:rsidR="00231F16" w:rsidRPr="00B60CE6">
          <w:rPr>
            <w:rStyle w:val="aff3"/>
            <w:noProof/>
          </w:rPr>
          <w:t xml:space="preserve">4.3.1  </w:t>
        </w:r>
        <w:r w:rsidR="00231F16" w:rsidRPr="00B60CE6">
          <w:rPr>
            <w:rStyle w:val="aff3"/>
            <w:noProof/>
          </w:rPr>
          <w:t>行人轨迹预测模型预测模块的设计</w:t>
        </w:r>
        <w:r w:rsidR="00231F16">
          <w:rPr>
            <w:noProof/>
            <w:webHidden/>
          </w:rPr>
          <w:tab/>
        </w:r>
        <w:r w:rsidR="00231F16">
          <w:rPr>
            <w:noProof/>
            <w:webHidden/>
          </w:rPr>
          <w:fldChar w:fldCharType="begin"/>
        </w:r>
        <w:r w:rsidR="00231F16">
          <w:rPr>
            <w:noProof/>
            <w:webHidden/>
          </w:rPr>
          <w:instrText xml:space="preserve"> PAGEREF _Toc71816070 \h </w:instrText>
        </w:r>
        <w:r w:rsidR="00231F16">
          <w:rPr>
            <w:noProof/>
            <w:webHidden/>
          </w:rPr>
        </w:r>
        <w:r w:rsidR="00231F16">
          <w:rPr>
            <w:noProof/>
            <w:webHidden/>
          </w:rPr>
          <w:fldChar w:fldCharType="separate"/>
        </w:r>
        <w:r w:rsidR="00231F16">
          <w:rPr>
            <w:noProof/>
            <w:webHidden/>
          </w:rPr>
          <w:t>35</w:t>
        </w:r>
        <w:r w:rsidR="00231F16">
          <w:rPr>
            <w:noProof/>
            <w:webHidden/>
          </w:rPr>
          <w:fldChar w:fldCharType="end"/>
        </w:r>
      </w:hyperlink>
    </w:p>
    <w:p w14:paraId="70C7C2DF" w14:textId="44764E0C"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1" w:history="1">
        <w:r w:rsidR="00231F16" w:rsidRPr="00B60CE6">
          <w:rPr>
            <w:rStyle w:val="aff3"/>
            <w:noProof/>
          </w:rPr>
          <w:t xml:space="preserve">4.3.2  </w:t>
        </w:r>
        <w:r w:rsidR="00231F16" w:rsidRPr="00B60CE6">
          <w:rPr>
            <w:rStyle w:val="aff3"/>
            <w:noProof/>
          </w:rPr>
          <w:t>行人多模概率轨迹预测模型损失函数设计</w:t>
        </w:r>
        <w:r w:rsidR="00231F16">
          <w:rPr>
            <w:noProof/>
            <w:webHidden/>
          </w:rPr>
          <w:tab/>
        </w:r>
        <w:r w:rsidR="00231F16">
          <w:rPr>
            <w:noProof/>
            <w:webHidden/>
          </w:rPr>
          <w:fldChar w:fldCharType="begin"/>
        </w:r>
        <w:r w:rsidR="00231F16">
          <w:rPr>
            <w:noProof/>
            <w:webHidden/>
          </w:rPr>
          <w:instrText xml:space="preserve"> PAGEREF _Toc71816071 \h </w:instrText>
        </w:r>
        <w:r w:rsidR="00231F16">
          <w:rPr>
            <w:noProof/>
            <w:webHidden/>
          </w:rPr>
        </w:r>
        <w:r w:rsidR="00231F16">
          <w:rPr>
            <w:noProof/>
            <w:webHidden/>
          </w:rPr>
          <w:fldChar w:fldCharType="separate"/>
        </w:r>
        <w:r w:rsidR="00231F16">
          <w:rPr>
            <w:noProof/>
            <w:webHidden/>
          </w:rPr>
          <w:t>36</w:t>
        </w:r>
        <w:r w:rsidR="00231F16">
          <w:rPr>
            <w:noProof/>
            <w:webHidden/>
          </w:rPr>
          <w:fldChar w:fldCharType="end"/>
        </w:r>
      </w:hyperlink>
    </w:p>
    <w:p w14:paraId="3A8BDBEC" w14:textId="0F678CB8"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2" w:history="1">
        <w:r w:rsidR="00231F16" w:rsidRPr="00B60CE6">
          <w:rPr>
            <w:rStyle w:val="aff3"/>
            <w:noProof/>
          </w:rPr>
          <w:t xml:space="preserve">4.4  </w:t>
        </w:r>
        <w:r w:rsidR="00231F16" w:rsidRPr="00B60CE6">
          <w:rPr>
            <w:rStyle w:val="aff3"/>
            <w:noProof/>
          </w:rPr>
          <w:t>网络训练</w:t>
        </w:r>
        <w:r w:rsidR="00231F16">
          <w:rPr>
            <w:noProof/>
            <w:webHidden/>
          </w:rPr>
          <w:tab/>
        </w:r>
        <w:r w:rsidR="00231F16">
          <w:rPr>
            <w:noProof/>
            <w:webHidden/>
          </w:rPr>
          <w:fldChar w:fldCharType="begin"/>
        </w:r>
        <w:r w:rsidR="00231F16">
          <w:rPr>
            <w:noProof/>
            <w:webHidden/>
          </w:rPr>
          <w:instrText xml:space="preserve"> PAGEREF _Toc71816072 \h </w:instrText>
        </w:r>
        <w:r w:rsidR="00231F16">
          <w:rPr>
            <w:noProof/>
            <w:webHidden/>
          </w:rPr>
        </w:r>
        <w:r w:rsidR="00231F16">
          <w:rPr>
            <w:noProof/>
            <w:webHidden/>
          </w:rPr>
          <w:fldChar w:fldCharType="separate"/>
        </w:r>
        <w:r w:rsidR="00231F16">
          <w:rPr>
            <w:noProof/>
            <w:webHidden/>
          </w:rPr>
          <w:t>37</w:t>
        </w:r>
        <w:r w:rsidR="00231F16">
          <w:rPr>
            <w:noProof/>
            <w:webHidden/>
          </w:rPr>
          <w:fldChar w:fldCharType="end"/>
        </w:r>
      </w:hyperlink>
    </w:p>
    <w:p w14:paraId="2280D0C4" w14:textId="3A20BB16"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3" w:history="1">
        <w:r w:rsidR="00231F16" w:rsidRPr="00B60CE6">
          <w:rPr>
            <w:rStyle w:val="aff3"/>
            <w:noProof/>
          </w:rPr>
          <w:t xml:space="preserve">4.7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_Toc71816073 \h </w:instrText>
        </w:r>
        <w:r w:rsidR="00231F16">
          <w:rPr>
            <w:noProof/>
            <w:webHidden/>
          </w:rPr>
        </w:r>
        <w:r w:rsidR="00231F16">
          <w:rPr>
            <w:noProof/>
            <w:webHidden/>
          </w:rPr>
          <w:fldChar w:fldCharType="separate"/>
        </w:r>
        <w:r w:rsidR="00231F16">
          <w:rPr>
            <w:noProof/>
            <w:webHidden/>
          </w:rPr>
          <w:t>37</w:t>
        </w:r>
        <w:r w:rsidR="00231F16">
          <w:rPr>
            <w:noProof/>
            <w:webHidden/>
          </w:rPr>
          <w:fldChar w:fldCharType="end"/>
        </w:r>
      </w:hyperlink>
    </w:p>
    <w:p w14:paraId="42D5B57C" w14:textId="2E6A71AB" w:rsidR="00231F16" w:rsidRDefault="00A96DB1">
      <w:pPr>
        <w:pStyle w:val="TOC1"/>
        <w:rPr>
          <w:rFonts w:asciiTheme="minorHAnsi" w:eastAsiaTheme="minorEastAsia" w:hAnsiTheme="minorHAnsi" w:cstheme="minorBidi"/>
          <w:noProof/>
          <w:kern w:val="2"/>
          <w:sz w:val="21"/>
          <w:szCs w:val="22"/>
          <w:lang w:eastAsia="zh-CN" w:bidi="ar-SA"/>
        </w:rPr>
      </w:pPr>
      <w:hyperlink w:anchor="_Toc71816074" w:history="1">
        <w:r w:rsidR="00231F16" w:rsidRPr="00B60CE6">
          <w:rPr>
            <w:rStyle w:val="aff3"/>
            <w:noProof/>
          </w:rPr>
          <w:t xml:space="preserve">5.  </w:t>
        </w:r>
        <w:r w:rsidR="00231F16" w:rsidRPr="00B60CE6">
          <w:rPr>
            <w:rStyle w:val="aff3"/>
            <w:noProof/>
          </w:rPr>
          <w:t>复杂交通场景中多任务多模概率化轨迹预测模型</w:t>
        </w:r>
        <w:r w:rsidR="00231F16">
          <w:rPr>
            <w:noProof/>
            <w:webHidden/>
          </w:rPr>
          <w:tab/>
        </w:r>
        <w:r w:rsidR="00231F16">
          <w:rPr>
            <w:noProof/>
            <w:webHidden/>
          </w:rPr>
          <w:fldChar w:fldCharType="begin"/>
        </w:r>
        <w:r w:rsidR="00231F16">
          <w:rPr>
            <w:noProof/>
            <w:webHidden/>
          </w:rPr>
          <w:instrText xml:space="preserve"> PAGEREF _Toc71816074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1BA03E6D" w14:textId="7A75A029"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5" w:history="1">
        <w:r w:rsidR="00231F16" w:rsidRPr="00B60CE6">
          <w:rPr>
            <w:rStyle w:val="aff3"/>
            <w:noProof/>
          </w:rPr>
          <w:t xml:space="preserve">5.1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_Toc71816075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6D87900C" w14:textId="4EBFCE85"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6" w:history="1">
        <w:r w:rsidR="00231F16" w:rsidRPr="00B60CE6">
          <w:rPr>
            <w:rStyle w:val="aff3"/>
            <w:noProof/>
          </w:rPr>
          <w:t xml:space="preserve">5.2  </w:t>
        </w:r>
        <w:r w:rsidR="00231F16" w:rsidRPr="00B60CE6">
          <w:rPr>
            <w:rStyle w:val="aff3"/>
            <w:noProof/>
          </w:rPr>
          <w:t>多任务网络模型结构设计</w:t>
        </w:r>
        <w:r w:rsidR="00231F16">
          <w:rPr>
            <w:noProof/>
            <w:webHidden/>
          </w:rPr>
          <w:tab/>
        </w:r>
        <w:r w:rsidR="00231F16">
          <w:rPr>
            <w:noProof/>
            <w:webHidden/>
          </w:rPr>
          <w:fldChar w:fldCharType="begin"/>
        </w:r>
        <w:r w:rsidR="00231F16">
          <w:rPr>
            <w:noProof/>
            <w:webHidden/>
          </w:rPr>
          <w:instrText xml:space="preserve"> PAGEREF _Toc71816076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04ADFBE6" w14:textId="62574113"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7" w:history="1">
        <w:r w:rsidR="00231F16" w:rsidRPr="00B60CE6">
          <w:rPr>
            <w:rStyle w:val="aff3"/>
            <w:noProof/>
          </w:rPr>
          <w:t xml:space="preserve">5.3  </w:t>
        </w:r>
        <w:r w:rsidR="00231F16" w:rsidRPr="00B60CE6">
          <w:rPr>
            <w:rStyle w:val="aff3"/>
            <w:noProof/>
          </w:rPr>
          <w:t>多任务网络模型训练</w:t>
        </w:r>
        <w:r w:rsidR="00231F16">
          <w:rPr>
            <w:noProof/>
            <w:webHidden/>
          </w:rPr>
          <w:tab/>
        </w:r>
        <w:r w:rsidR="00231F16">
          <w:rPr>
            <w:noProof/>
            <w:webHidden/>
          </w:rPr>
          <w:fldChar w:fldCharType="begin"/>
        </w:r>
        <w:r w:rsidR="00231F16">
          <w:rPr>
            <w:noProof/>
            <w:webHidden/>
          </w:rPr>
          <w:instrText xml:space="preserve"> PAGEREF _Toc71816077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21A54A73" w14:textId="4CB451B5"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8" w:history="1">
        <w:r w:rsidR="00231F16" w:rsidRPr="00B60CE6">
          <w:rPr>
            <w:rStyle w:val="aff3"/>
            <w:noProof/>
          </w:rPr>
          <w:t xml:space="preserve">5.3.1  </w:t>
        </w:r>
        <w:r w:rsidR="00231F16" w:rsidRPr="00B60CE6">
          <w:rPr>
            <w:rStyle w:val="aff3"/>
            <w:noProof/>
          </w:rPr>
          <w:t>多任务模型损失函数设计</w:t>
        </w:r>
        <w:r w:rsidR="00231F16">
          <w:rPr>
            <w:noProof/>
            <w:webHidden/>
          </w:rPr>
          <w:tab/>
        </w:r>
        <w:r w:rsidR="00231F16">
          <w:rPr>
            <w:noProof/>
            <w:webHidden/>
          </w:rPr>
          <w:fldChar w:fldCharType="begin"/>
        </w:r>
        <w:r w:rsidR="00231F16">
          <w:rPr>
            <w:noProof/>
            <w:webHidden/>
          </w:rPr>
          <w:instrText xml:space="preserve"> PAGEREF _Toc71816078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5D25D17A" w14:textId="0C2A23DD"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9" w:history="1">
        <w:r w:rsidR="00231F16" w:rsidRPr="00B60CE6">
          <w:rPr>
            <w:rStyle w:val="aff3"/>
            <w:noProof/>
          </w:rPr>
          <w:t xml:space="preserve">5.3.2  </w:t>
        </w:r>
        <w:r w:rsidR="00231F16" w:rsidRPr="00B60CE6">
          <w:rPr>
            <w:rStyle w:val="aff3"/>
            <w:noProof/>
          </w:rPr>
          <w:t>训练参数的设定</w:t>
        </w:r>
        <w:r w:rsidR="00231F16">
          <w:rPr>
            <w:noProof/>
            <w:webHidden/>
          </w:rPr>
          <w:tab/>
        </w:r>
        <w:r w:rsidR="00231F16">
          <w:rPr>
            <w:noProof/>
            <w:webHidden/>
          </w:rPr>
          <w:fldChar w:fldCharType="begin"/>
        </w:r>
        <w:r w:rsidR="00231F16">
          <w:rPr>
            <w:noProof/>
            <w:webHidden/>
          </w:rPr>
          <w:instrText xml:space="preserve"> PAGEREF _Toc71816079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0EE21BE7" w14:textId="29694642"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0" w:history="1">
        <w:r w:rsidR="00231F16" w:rsidRPr="00B60CE6">
          <w:rPr>
            <w:rStyle w:val="aff3"/>
            <w:noProof/>
          </w:rPr>
          <w:t xml:space="preserve">5.4  </w:t>
        </w:r>
        <w:r w:rsidR="00231F16" w:rsidRPr="00B60CE6">
          <w:rPr>
            <w:rStyle w:val="aff3"/>
            <w:noProof/>
          </w:rPr>
          <w:t>实验结果分析</w:t>
        </w:r>
        <w:r w:rsidR="00231F16">
          <w:rPr>
            <w:noProof/>
            <w:webHidden/>
          </w:rPr>
          <w:tab/>
        </w:r>
        <w:r w:rsidR="00231F16">
          <w:rPr>
            <w:noProof/>
            <w:webHidden/>
          </w:rPr>
          <w:fldChar w:fldCharType="begin"/>
        </w:r>
        <w:r w:rsidR="00231F16">
          <w:rPr>
            <w:noProof/>
            <w:webHidden/>
          </w:rPr>
          <w:instrText xml:space="preserve"> PAGEREF _Toc71816080 \h </w:instrText>
        </w:r>
        <w:r w:rsidR="00231F16">
          <w:rPr>
            <w:noProof/>
            <w:webHidden/>
          </w:rPr>
        </w:r>
        <w:r w:rsidR="00231F16">
          <w:rPr>
            <w:noProof/>
            <w:webHidden/>
          </w:rPr>
          <w:fldChar w:fldCharType="separate"/>
        </w:r>
        <w:r w:rsidR="00231F16">
          <w:rPr>
            <w:noProof/>
            <w:webHidden/>
          </w:rPr>
          <w:t>42</w:t>
        </w:r>
        <w:r w:rsidR="00231F16">
          <w:rPr>
            <w:noProof/>
            <w:webHidden/>
          </w:rPr>
          <w:fldChar w:fldCharType="end"/>
        </w:r>
      </w:hyperlink>
    </w:p>
    <w:p w14:paraId="13551396" w14:textId="27B78369"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1" w:history="1">
        <w:r w:rsidR="00231F16" w:rsidRPr="00B60CE6">
          <w:rPr>
            <w:rStyle w:val="aff3"/>
            <w:noProof/>
          </w:rPr>
          <w:t xml:space="preserve">5.4.1  </w:t>
        </w:r>
        <w:r w:rsidR="00231F16" w:rsidRPr="00B60CE6">
          <w:rPr>
            <w:rStyle w:val="aff3"/>
            <w:noProof/>
          </w:rPr>
          <w:t>实验细节</w:t>
        </w:r>
        <w:r w:rsidR="00231F16">
          <w:rPr>
            <w:noProof/>
            <w:webHidden/>
          </w:rPr>
          <w:tab/>
        </w:r>
        <w:r w:rsidR="00231F16">
          <w:rPr>
            <w:noProof/>
            <w:webHidden/>
          </w:rPr>
          <w:fldChar w:fldCharType="begin"/>
        </w:r>
        <w:r w:rsidR="00231F16">
          <w:rPr>
            <w:noProof/>
            <w:webHidden/>
          </w:rPr>
          <w:instrText xml:space="preserve"> PAGEREF _Toc71816081 \h </w:instrText>
        </w:r>
        <w:r w:rsidR="00231F16">
          <w:rPr>
            <w:noProof/>
            <w:webHidden/>
          </w:rPr>
        </w:r>
        <w:r w:rsidR="00231F16">
          <w:rPr>
            <w:noProof/>
            <w:webHidden/>
          </w:rPr>
          <w:fldChar w:fldCharType="separate"/>
        </w:r>
        <w:r w:rsidR="00231F16">
          <w:rPr>
            <w:noProof/>
            <w:webHidden/>
          </w:rPr>
          <w:t>42</w:t>
        </w:r>
        <w:r w:rsidR="00231F16">
          <w:rPr>
            <w:noProof/>
            <w:webHidden/>
          </w:rPr>
          <w:fldChar w:fldCharType="end"/>
        </w:r>
      </w:hyperlink>
    </w:p>
    <w:p w14:paraId="41DD0A7A" w14:textId="7EE187DC"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2" w:history="1">
        <w:r w:rsidR="00231F16" w:rsidRPr="00B60CE6">
          <w:rPr>
            <w:rStyle w:val="aff3"/>
            <w:noProof/>
          </w:rPr>
          <w:t xml:space="preserve">5.4.2  </w:t>
        </w:r>
        <w:r w:rsidR="00231F16" w:rsidRPr="00B60CE6">
          <w:rPr>
            <w:rStyle w:val="aff3"/>
            <w:noProof/>
          </w:rPr>
          <w:t>多模概率化轨迹模型机动车与非机动车预测结果分析</w:t>
        </w:r>
        <w:r w:rsidR="00231F16">
          <w:rPr>
            <w:noProof/>
            <w:webHidden/>
          </w:rPr>
          <w:tab/>
        </w:r>
        <w:r w:rsidR="00231F16">
          <w:rPr>
            <w:noProof/>
            <w:webHidden/>
          </w:rPr>
          <w:fldChar w:fldCharType="begin"/>
        </w:r>
        <w:r w:rsidR="00231F16">
          <w:rPr>
            <w:noProof/>
            <w:webHidden/>
          </w:rPr>
          <w:instrText xml:space="preserve"> PAGEREF _Toc71816082 \h </w:instrText>
        </w:r>
        <w:r w:rsidR="00231F16">
          <w:rPr>
            <w:noProof/>
            <w:webHidden/>
          </w:rPr>
        </w:r>
        <w:r w:rsidR="00231F16">
          <w:rPr>
            <w:noProof/>
            <w:webHidden/>
          </w:rPr>
          <w:fldChar w:fldCharType="separate"/>
        </w:r>
        <w:r w:rsidR="00231F16">
          <w:rPr>
            <w:noProof/>
            <w:webHidden/>
          </w:rPr>
          <w:t>43</w:t>
        </w:r>
        <w:r w:rsidR="00231F16">
          <w:rPr>
            <w:noProof/>
            <w:webHidden/>
          </w:rPr>
          <w:fldChar w:fldCharType="end"/>
        </w:r>
      </w:hyperlink>
    </w:p>
    <w:p w14:paraId="57E7D1DF" w14:textId="6E7F5CCB" w:rsidR="00231F16" w:rsidRDefault="00A96DB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3" w:history="1">
        <w:r w:rsidR="00231F16" w:rsidRPr="00B60CE6">
          <w:rPr>
            <w:rStyle w:val="aff3"/>
            <w:noProof/>
          </w:rPr>
          <w:t xml:space="preserve">5.4.4  </w:t>
        </w:r>
        <w:r w:rsidR="00231F16" w:rsidRPr="00B60CE6">
          <w:rPr>
            <w:rStyle w:val="aff3"/>
            <w:noProof/>
          </w:rPr>
          <w:t>多模概率化行人轨迹预测模型的结果分析</w:t>
        </w:r>
        <w:r w:rsidR="00231F16">
          <w:rPr>
            <w:noProof/>
            <w:webHidden/>
          </w:rPr>
          <w:tab/>
        </w:r>
        <w:r w:rsidR="00231F16">
          <w:rPr>
            <w:noProof/>
            <w:webHidden/>
          </w:rPr>
          <w:fldChar w:fldCharType="begin"/>
        </w:r>
        <w:r w:rsidR="00231F16">
          <w:rPr>
            <w:noProof/>
            <w:webHidden/>
          </w:rPr>
          <w:instrText xml:space="preserve"> PAGEREF _Toc71816083 \h </w:instrText>
        </w:r>
        <w:r w:rsidR="00231F16">
          <w:rPr>
            <w:noProof/>
            <w:webHidden/>
          </w:rPr>
        </w:r>
        <w:r w:rsidR="00231F16">
          <w:rPr>
            <w:noProof/>
            <w:webHidden/>
          </w:rPr>
          <w:fldChar w:fldCharType="separate"/>
        </w:r>
        <w:r w:rsidR="00231F16">
          <w:rPr>
            <w:noProof/>
            <w:webHidden/>
          </w:rPr>
          <w:t>52</w:t>
        </w:r>
        <w:r w:rsidR="00231F16">
          <w:rPr>
            <w:noProof/>
            <w:webHidden/>
          </w:rPr>
          <w:fldChar w:fldCharType="end"/>
        </w:r>
      </w:hyperlink>
    </w:p>
    <w:p w14:paraId="736B32E6" w14:textId="13ABD487"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4" w:history="1">
        <w:r w:rsidR="00231F16" w:rsidRPr="00B60CE6">
          <w:rPr>
            <w:rStyle w:val="aff3"/>
            <w:noProof/>
          </w:rPr>
          <w:t xml:space="preserve">5.5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_Toc71816084 \h </w:instrText>
        </w:r>
        <w:r w:rsidR="00231F16">
          <w:rPr>
            <w:noProof/>
            <w:webHidden/>
          </w:rPr>
        </w:r>
        <w:r w:rsidR="00231F16">
          <w:rPr>
            <w:noProof/>
            <w:webHidden/>
          </w:rPr>
          <w:fldChar w:fldCharType="separate"/>
        </w:r>
        <w:r w:rsidR="00231F16">
          <w:rPr>
            <w:noProof/>
            <w:webHidden/>
          </w:rPr>
          <w:t>56</w:t>
        </w:r>
        <w:r w:rsidR="00231F16">
          <w:rPr>
            <w:noProof/>
            <w:webHidden/>
          </w:rPr>
          <w:fldChar w:fldCharType="end"/>
        </w:r>
      </w:hyperlink>
    </w:p>
    <w:p w14:paraId="728C880E" w14:textId="3957ABE3" w:rsidR="00231F16" w:rsidRDefault="00A96DB1">
      <w:pPr>
        <w:pStyle w:val="TOC1"/>
        <w:rPr>
          <w:rFonts w:asciiTheme="minorHAnsi" w:eastAsiaTheme="minorEastAsia" w:hAnsiTheme="minorHAnsi" w:cstheme="minorBidi"/>
          <w:noProof/>
          <w:kern w:val="2"/>
          <w:sz w:val="21"/>
          <w:szCs w:val="22"/>
          <w:lang w:eastAsia="zh-CN" w:bidi="ar-SA"/>
        </w:rPr>
      </w:pPr>
      <w:hyperlink w:anchor="_Toc71816085" w:history="1">
        <w:r w:rsidR="00231F16" w:rsidRPr="00B60CE6">
          <w:rPr>
            <w:rStyle w:val="aff3"/>
            <w:noProof/>
          </w:rPr>
          <w:t xml:space="preserve">6  </w:t>
        </w:r>
        <w:r w:rsidR="00231F16" w:rsidRPr="00B60CE6">
          <w:rPr>
            <w:rStyle w:val="aff3"/>
            <w:noProof/>
          </w:rPr>
          <w:t>总结与展望</w:t>
        </w:r>
        <w:r w:rsidR="00231F16">
          <w:rPr>
            <w:noProof/>
            <w:webHidden/>
          </w:rPr>
          <w:tab/>
        </w:r>
        <w:r w:rsidR="00231F16">
          <w:rPr>
            <w:noProof/>
            <w:webHidden/>
          </w:rPr>
          <w:fldChar w:fldCharType="begin"/>
        </w:r>
        <w:r w:rsidR="00231F16">
          <w:rPr>
            <w:noProof/>
            <w:webHidden/>
          </w:rPr>
          <w:instrText xml:space="preserve"> PAGEREF _Toc71816085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144C6D83" w14:textId="712E7CCA"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6" w:history="1">
        <w:r w:rsidR="00231F16" w:rsidRPr="00B60CE6">
          <w:rPr>
            <w:rStyle w:val="aff3"/>
            <w:noProof/>
          </w:rPr>
          <w:t xml:space="preserve">6.1  </w:t>
        </w:r>
        <w:r w:rsidR="00231F16" w:rsidRPr="00B60CE6">
          <w:rPr>
            <w:rStyle w:val="aff3"/>
            <w:noProof/>
          </w:rPr>
          <w:t>总结</w:t>
        </w:r>
        <w:r w:rsidR="00231F16">
          <w:rPr>
            <w:noProof/>
            <w:webHidden/>
          </w:rPr>
          <w:tab/>
        </w:r>
        <w:r w:rsidR="00231F16">
          <w:rPr>
            <w:noProof/>
            <w:webHidden/>
          </w:rPr>
          <w:fldChar w:fldCharType="begin"/>
        </w:r>
        <w:r w:rsidR="00231F16">
          <w:rPr>
            <w:noProof/>
            <w:webHidden/>
          </w:rPr>
          <w:instrText xml:space="preserve"> PAGEREF _Toc71816086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5311E7C5" w14:textId="2EB56C5F" w:rsidR="00231F16" w:rsidRDefault="00A96DB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7" w:history="1">
        <w:r w:rsidR="00231F16" w:rsidRPr="00B60CE6">
          <w:rPr>
            <w:rStyle w:val="aff3"/>
            <w:noProof/>
          </w:rPr>
          <w:t xml:space="preserve">6.2  </w:t>
        </w:r>
        <w:r w:rsidR="00231F16" w:rsidRPr="00B60CE6">
          <w:rPr>
            <w:rStyle w:val="aff3"/>
            <w:noProof/>
          </w:rPr>
          <w:t>展望</w:t>
        </w:r>
        <w:r w:rsidR="00231F16">
          <w:rPr>
            <w:noProof/>
            <w:webHidden/>
          </w:rPr>
          <w:tab/>
        </w:r>
        <w:r w:rsidR="00231F16">
          <w:rPr>
            <w:noProof/>
            <w:webHidden/>
          </w:rPr>
          <w:fldChar w:fldCharType="begin"/>
        </w:r>
        <w:r w:rsidR="00231F16">
          <w:rPr>
            <w:noProof/>
            <w:webHidden/>
          </w:rPr>
          <w:instrText xml:space="preserve"> PAGEREF _Toc71816087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70F55EB5" w14:textId="635C4998" w:rsidR="00231F16" w:rsidRDefault="00A96DB1">
      <w:pPr>
        <w:pStyle w:val="TOC1"/>
        <w:rPr>
          <w:rFonts w:asciiTheme="minorHAnsi" w:eastAsiaTheme="minorEastAsia" w:hAnsiTheme="minorHAnsi" w:cstheme="minorBidi"/>
          <w:noProof/>
          <w:kern w:val="2"/>
          <w:sz w:val="21"/>
          <w:szCs w:val="22"/>
          <w:lang w:eastAsia="zh-CN" w:bidi="ar-SA"/>
        </w:rPr>
      </w:pPr>
      <w:hyperlink w:anchor="_Toc71816088" w:history="1">
        <w:r w:rsidR="00231F16" w:rsidRPr="00B60CE6">
          <w:rPr>
            <w:rStyle w:val="aff3"/>
            <w:noProof/>
          </w:rPr>
          <w:t>参</w:t>
        </w:r>
        <w:r w:rsidR="00231F16" w:rsidRPr="00B60CE6">
          <w:rPr>
            <w:rStyle w:val="aff3"/>
            <w:noProof/>
          </w:rPr>
          <w:t xml:space="preserve"> </w:t>
        </w:r>
        <w:r w:rsidR="00231F16" w:rsidRPr="00B60CE6">
          <w:rPr>
            <w:rStyle w:val="aff3"/>
            <w:noProof/>
          </w:rPr>
          <w:t>考</w:t>
        </w:r>
        <w:r w:rsidR="00231F16" w:rsidRPr="00B60CE6">
          <w:rPr>
            <w:rStyle w:val="aff3"/>
            <w:noProof/>
          </w:rPr>
          <w:t xml:space="preserve"> </w:t>
        </w:r>
        <w:r w:rsidR="00231F16" w:rsidRPr="00B60CE6">
          <w:rPr>
            <w:rStyle w:val="aff3"/>
            <w:noProof/>
          </w:rPr>
          <w:t>文</w:t>
        </w:r>
        <w:r w:rsidR="00231F16" w:rsidRPr="00B60CE6">
          <w:rPr>
            <w:rStyle w:val="aff3"/>
            <w:noProof/>
          </w:rPr>
          <w:t xml:space="preserve"> </w:t>
        </w:r>
        <w:r w:rsidR="00231F16" w:rsidRPr="00B60CE6">
          <w:rPr>
            <w:rStyle w:val="aff3"/>
            <w:noProof/>
          </w:rPr>
          <w:t>献</w:t>
        </w:r>
        <w:r w:rsidR="00231F16">
          <w:rPr>
            <w:noProof/>
            <w:webHidden/>
          </w:rPr>
          <w:tab/>
        </w:r>
        <w:r w:rsidR="00231F16">
          <w:rPr>
            <w:noProof/>
            <w:webHidden/>
          </w:rPr>
          <w:fldChar w:fldCharType="begin"/>
        </w:r>
        <w:r w:rsidR="00231F16">
          <w:rPr>
            <w:noProof/>
            <w:webHidden/>
          </w:rPr>
          <w:instrText xml:space="preserve"> PAGEREF _Toc71816088 \h </w:instrText>
        </w:r>
        <w:r w:rsidR="00231F16">
          <w:rPr>
            <w:noProof/>
            <w:webHidden/>
          </w:rPr>
        </w:r>
        <w:r w:rsidR="00231F16">
          <w:rPr>
            <w:noProof/>
            <w:webHidden/>
          </w:rPr>
          <w:fldChar w:fldCharType="separate"/>
        </w:r>
        <w:r w:rsidR="00231F16">
          <w:rPr>
            <w:noProof/>
            <w:webHidden/>
          </w:rPr>
          <w:t>59</w:t>
        </w:r>
        <w:r w:rsidR="00231F16">
          <w:rPr>
            <w:noProof/>
            <w:webHidden/>
          </w:rPr>
          <w:fldChar w:fldCharType="end"/>
        </w:r>
      </w:hyperlink>
    </w:p>
    <w:p w14:paraId="103F4669" w14:textId="3118EE84" w:rsidR="00231F16" w:rsidRDefault="00A96DB1">
      <w:pPr>
        <w:pStyle w:val="TOC1"/>
        <w:rPr>
          <w:rFonts w:asciiTheme="minorHAnsi" w:eastAsiaTheme="minorEastAsia" w:hAnsiTheme="minorHAnsi" w:cstheme="minorBidi"/>
          <w:noProof/>
          <w:kern w:val="2"/>
          <w:sz w:val="21"/>
          <w:szCs w:val="22"/>
          <w:lang w:eastAsia="zh-CN" w:bidi="ar-SA"/>
        </w:rPr>
      </w:pPr>
      <w:hyperlink w:anchor="_Toc71816089" w:history="1">
        <w:r w:rsidR="00231F16" w:rsidRPr="00B60CE6">
          <w:rPr>
            <w:rStyle w:val="aff3"/>
            <w:noProof/>
          </w:rPr>
          <w:t>攻读硕士学位期间发表学术论文情况</w:t>
        </w:r>
        <w:r w:rsidR="00231F16">
          <w:rPr>
            <w:noProof/>
            <w:webHidden/>
          </w:rPr>
          <w:tab/>
        </w:r>
        <w:r w:rsidR="00231F16">
          <w:rPr>
            <w:noProof/>
            <w:webHidden/>
          </w:rPr>
          <w:fldChar w:fldCharType="begin"/>
        </w:r>
        <w:r w:rsidR="00231F16">
          <w:rPr>
            <w:noProof/>
            <w:webHidden/>
          </w:rPr>
          <w:instrText xml:space="preserve"> PAGEREF _Toc71816089 \h </w:instrText>
        </w:r>
        <w:r w:rsidR="00231F16">
          <w:rPr>
            <w:noProof/>
            <w:webHidden/>
          </w:rPr>
        </w:r>
        <w:r w:rsidR="00231F16">
          <w:rPr>
            <w:noProof/>
            <w:webHidden/>
          </w:rPr>
          <w:fldChar w:fldCharType="separate"/>
        </w:r>
        <w:r w:rsidR="00231F16">
          <w:rPr>
            <w:noProof/>
            <w:webHidden/>
          </w:rPr>
          <w:t>64</w:t>
        </w:r>
        <w:r w:rsidR="00231F16">
          <w:rPr>
            <w:noProof/>
            <w:webHidden/>
          </w:rPr>
          <w:fldChar w:fldCharType="end"/>
        </w:r>
      </w:hyperlink>
    </w:p>
    <w:p w14:paraId="667CD8F9" w14:textId="52D1D51F" w:rsidR="00231F16" w:rsidRDefault="00A96DB1">
      <w:pPr>
        <w:pStyle w:val="TOC1"/>
        <w:rPr>
          <w:rFonts w:asciiTheme="minorHAnsi" w:eastAsiaTheme="minorEastAsia" w:hAnsiTheme="minorHAnsi" w:cstheme="minorBidi"/>
          <w:noProof/>
          <w:kern w:val="2"/>
          <w:sz w:val="21"/>
          <w:szCs w:val="22"/>
          <w:lang w:eastAsia="zh-CN" w:bidi="ar-SA"/>
        </w:rPr>
      </w:pPr>
      <w:hyperlink w:anchor="_Toc71816090" w:history="1">
        <w:r w:rsidR="00231F16" w:rsidRPr="00B60CE6">
          <w:rPr>
            <w:rStyle w:val="aff3"/>
            <w:noProof/>
          </w:rPr>
          <w:t>致</w:t>
        </w:r>
        <w:r w:rsidR="00231F16" w:rsidRPr="00B60CE6">
          <w:rPr>
            <w:rStyle w:val="aff3"/>
            <w:noProof/>
          </w:rPr>
          <w:t xml:space="preserve">    </w:t>
        </w:r>
        <w:r w:rsidR="00231F16" w:rsidRPr="00B60CE6">
          <w:rPr>
            <w:rStyle w:val="aff3"/>
            <w:noProof/>
          </w:rPr>
          <w:t>谢</w:t>
        </w:r>
        <w:r w:rsidR="00231F16">
          <w:rPr>
            <w:noProof/>
            <w:webHidden/>
          </w:rPr>
          <w:tab/>
        </w:r>
        <w:r w:rsidR="00231F16">
          <w:rPr>
            <w:noProof/>
            <w:webHidden/>
          </w:rPr>
          <w:fldChar w:fldCharType="begin"/>
        </w:r>
        <w:r w:rsidR="00231F16">
          <w:rPr>
            <w:noProof/>
            <w:webHidden/>
          </w:rPr>
          <w:instrText xml:space="preserve"> PAGEREF _Toc71816090 \h </w:instrText>
        </w:r>
        <w:r w:rsidR="00231F16">
          <w:rPr>
            <w:noProof/>
            <w:webHidden/>
          </w:rPr>
        </w:r>
        <w:r w:rsidR="00231F16">
          <w:rPr>
            <w:noProof/>
            <w:webHidden/>
          </w:rPr>
          <w:fldChar w:fldCharType="separate"/>
        </w:r>
        <w:r w:rsidR="00231F16">
          <w:rPr>
            <w:noProof/>
            <w:webHidden/>
          </w:rPr>
          <w:t>65</w:t>
        </w:r>
        <w:r w:rsidR="00231F16">
          <w:rPr>
            <w:noProof/>
            <w:webHidden/>
          </w:rPr>
          <w:fldChar w:fldCharType="end"/>
        </w:r>
      </w:hyperlink>
    </w:p>
    <w:p w14:paraId="5E9CB673" w14:textId="5A2302B7" w:rsidR="00231F16" w:rsidRDefault="00A96DB1">
      <w:pPr>
        <w:pStyle w:val="TOC1"/>
        <w:rPr>
          <w:rFonts w:asciiTheme="minorHAnsi" w:eastAsiaTheme="minorEastAsia" w:hAnsiTheme="minorHAnsi" w:cstheme="minorBidi"/>
          <w:noProof/>
          <w:kern w:val="2"/>
          <w:sz w:val="21"/>
          <w:szCs w:val="22"/>
          <w:lang w:eastAsia="zh-CN" w:bidi="ar-SA"/>
        </w:rPr>
      </w:pPr>
      <w:hyperlink w:anchor="_Toc71816091" w:history="1">
        <w:r w:rsidR="00231F16" w:rsidRPr="00B60CE6">
          <w:rPr>
            <w:rStyle w:val="aff3"/>
            <w:noProof/>
          </w:rPr>
          <w:t>大连理工大学学位论文版权使用授权书</w:t>
        </w:r>
        <w:r w:rsidR="00231F16">
          <w:rPr>
            <w:noProof/>
            <w:webHidden/>
          </w:rPr>
          <w:tab/>
        </w:r>
        <w:r w:rsidR="00231F16">
          <w:rPr>
            <w:noProof/>
            <w:webHidden/>
          </w:rPr>
          <w:fldChar w:fldCharType="begin"/>
        </w:r>
        <w:r w:rsidR="00231F16">
          <w:rPr>
            <w:noProof/>
            <w:webHidden/>
          </w:rPr>
          <w:instrText xml:space="preserve"> PAGEREF _Toc71816091 \h </w:instrText>
        </w:r>
        <w:r w:rsidR="00231F16">
          <w:rPr>
            <w:noProof/>
            <w:webHidden/>
          </w:rPr>
        </w:r>
        <w:r w:rsidR="00231F16">
          <w:rPr>
            <w:noProof/>
            <w:webHidden/>
          </w:rPr>
          <w:fldChar w:fldCharType="separate"/>
        </w:r>
        <w:r w:rsidR="00231F16">
          <w:rPr>
            <w:noProof/>
            <w:webHidden/>
          </w:rPr>
          <w:t>66</w:t>
        </w:r>
        <w:r w:rsidR="00231F16">
          <w:rPr>
            <w:noProof/>
            <w:webHidden/>
          </w:rPr>
          <w:fldChar w:fldCharType="end"/>
        </w:r>
      </w:hyperlink>
    </w:p>
    <w:p w14:paraId="43602372" w14:textId="3D104C7E"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1816040"/>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1816041"/>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A96DB1" w:rsidRDefault="00A96DB1"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A96DB1" w:rsidRDefault="00A96DB1"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A96DB1" w:rsidRDefault="00A96DB1"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A96DB1" w:rsidRDefault="00A96DB1"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A96DB1" w:rsidRDefault="00A96DB1"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A96DB1" w:rsidRPr="001D12A4" w:rsidRDefault="00A96DB1"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A96DB1" w:rsidRDefault="00A96DB1" w:rsidP="00E7081C">
                            <w:pPr>
                              <w:ind w:firstLine="480"/>
                              <w:jc w:val="left"/>
                              <w:rPr>
                                <w:lang w:eastAsia="zh-CN"/>
                              </w:rPr>
                            </w:pPr>
                          </w:p>
                          <w:p w14:paraId="14D8D7A9" w14:textId="77777777" w:rsidR="00A96DB1" w:rsidRDefault="00A96DB1"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A96DB1" w:rsidRDefault="00A96DB1"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A96DB1" w:rsidRDefault="00A96DB1"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A96DB1" w:rsidRDefault="00A96DB1"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A96DB1" w:rsidRDefault="00A96DB1"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A96DB1" w:rsidRDefault="00A96DB1"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A96DB1" w:rsidRPr="001D12A4" w:rsidRDefault="00A96DB1"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A96DB1" w:rsidRDefault="00A96DB1" w:rsidP="00E7081C">
                      <w:pPr>
                        <w:ind w:firstLine="480"/>
                        <w:jc w:val="left"/>
                        <w:rPr>
                          <w:lang w:eastAsia="zh-CN"/>
                        </w:rPr>
                      </w:pPr>
                    </w:p>
                    <w:p w14:paraId="14D8D7A9" w14:textId="77777777" w:rsidR="00A96DB1" w:rsidRDefault="00A96DB1"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146EF15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1816042"/>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144711A"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Pr="001E44C0">
        <w:rPr>
          <w:rFonts w:hint="eastAsia"/>
          <w:lang w:eastAsia="zh-CN"/>
        </w:rPr>
        <w:t>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A96DB1"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pt;height:151.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1816043"/>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w:t>
      </w:r>
      <w:r w:rsidRPr="0080696A">
        <w:rPr>
          <w:rFonts w:hint="eastAsia"/>
          <w:lang w:eastAsia="zh-CN"/>
        </w:rPr>
        <w:lastRenderedPageBreak/>
        <w:t>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3D7F52D0"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7232430"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1816044"/>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2A3010E4"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w:t>
      </w:r>
      <w:r w:rsidRPr="001D644F">
        <w:rPr>
          <w:rFonts w:hint="eastAsia"/>
          <w:lang w:eastAsia="zh-CN"/>
        </w:rPr>
        <w:lastRenderedPageBreak/>
        <w:t>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proofErr w:type="spellStart"/>
      <w:r w:rsidRPr="00B16C36">
        <w:rPr>
          <w:rFonts w:hint="eastAsia"/>
          <w:lang w:eastAsia="zh-CN"/>
        </w:rPr>
        <w:t>Spatio</w:t>
      </w:r>
      <w:proofErr w:type="spellEnd"/>
      <w:r w:rsidRPr="00B16C36">
        <w:rPr>
          <w:rFonts w:hint="eastAsia"/>
          <w:lang w:eastAsia="zh-CN"/>
        </w:rPr>
        <w:t>-Temporal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w:t>
      </w:r>
      <w:proofErr w:type="gramStart"/>
      <w:r w:rsidRPr="00B16C36">
        <w:rPr>
          <w:rFonts w:hint="eastAsia"/>
          <w:lang w:eastAsia="zh-CN"/>
        </w:rPr>
        <w:t>模行为</w:t>
      </w:r>
      <w:proofErr w:type="gramEnd"/>
      <w:r w:rsidRPr="00B16C36">
        <w:rPr>
          <w:rFonts w:hint="eastAsia"/>
          <w:lang w:eastAsia="zh-CN"/>
        </w:rPr>
        <w:t>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B16C36">
        <w:rPr>
          <w:rFonts w:hint="eastAsia"/>
          <w:lang w:eastAsia="zh-CN"/>
        </w:rPr>
        <w:t>密计算</w:t>
      </w:r>
      <w:proofErr w:type="gramEnd"/>
      <w:r w:rsidRPr="00B16C36">
        <w:rPr>
          <w:rFonts w:hint="eastAsia"/>
          <w:lang w:eastAsia="zh-CN"/>
        </w:rPr>
        <w:t>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1816045"/>
      <w:bookmarkEnd w:id="22"/>
      <w:bookmarkEnd w:id="23"/>
      <w:r>
        <w:rPr>
          <w:rFonts w:hint="eastAsia"/>
        </w:rPr>
        <w:lastRenderedPageBreak/>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w:t>
      </w:r>
      <w:r w:rsidR="00A40738">
        <w:rPr>
          <w:rFonts w:hint="eastAsia"/>
          <w:lang w:eastAsia="zh-CN"/>
        </w:rPr>
        <w:lastRenderedPageBreak/>
        <w:t>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1816046"/>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1816047"/>
      <w:r>
        <w:rPr>
          <w:rFonts w:hint="eastAsia"/>
        </w:rPr>
        <w:t>2</w:t>
      </w:r>
      <w:r>
        <w:t xml:space="preserve">.1  </w:t>
      </w:r>
      <w:r>
        <w:rPr>
          <w:rFonts w:hint="eastAsia"/>
        </w:rPr>
        <w:t>引言</w:t>
      </w:r>
      <w:bookmarkEnd w:id="29"/>
    </w:p>
    <w:p w14:paraId="70E4B9E1" w14:textId="79361EFE"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当前主流的轨迹预测数据集，并针对数据集类别和数量单一性的问题，</w:t>
      </w:r>
      <w:r w:rsidR="00DC5E16">
        <w:rPr>
          <w:rFonts w:hint="eastAsia"/>
          <w:lang w:eastAsia="zh-CN"/>
        </w:rPr>
        <w:t>构建</w:t>
      </w:r>
      <w:r w:rsidRPr="005B4E63">
        <w:rPr>
          <w:rFonts w:hint="eastAsia"/>
          <w:lang w:eastAsia="zh-CN"/>
        </w:rPr>
        <w:t>了</w:t>
      </w:r>
      <w:r w:rsidR="009639BC">
        <w:rPr>
          <w:rFonts w:hint="eastAsia"/>
          <w:lang w:eastAsia="zh-CN"/>
        </w:rPr>
        <w:t>改进的</w:t>
      </w:r>
      <w:r w:rsidRPr="005B4E63">
        <w:rPr>
          <w:rFonts w:hint="eastAsia"/>
          <w:lang w:eastAsia="zh-CN"/>
        </w:rPr>
        <w:t>行为预测数据集，</w:t>
      </w:r>
      <w:r w:rsidR="002B77E4">
        <w:rPr>
          <w:rFonts w:hint="eastAsia"/>
          <w:lang w:eastAsia="zh-CN"/>
        </w:rPr>
        <w:t>以及</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1816048"/>
      <w:r>
        <w:rPr>
          <w:rFonts w:hint="eastAsia"/>
        </w:rPr>
        <w:t>2.</w:t>
      </w:r>
      <w:r w:rsidR="00F56491">
        <w:t>2</w:t>
      </w:r>
      <w:r>
        <w:t xml:space="preserve">  </w:t>
      </w:r>
      <w:r>
        <w:rPr>
          <w:rFonts w:hint="eastAsia"/>
        </w:rPr>
        <w:t>轨迹预测问题定义</w:t>
      </w:r>
      <w:bookmarkEnd w:id="30"/>
    </w:p>
    <w:p w14:paraId="52E98195" w14:textId="0315529B"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1816049"/>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968BC33"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r w:rsidR="00DE6C8A">
        <w:rPr>
          <w:rFonts w:hint="eastAsia"/>
          <w:lang w:eastAsia="zh-CN"/>
        </w:rPr>
        <w:t>对于行人的意图不确定性建模在第四章设计行人预测模型时，进一步详细介绍。</w:t>
      </w:r>
    </w:p>
    <w:p w14:paraId="192BC765" w14:textId="2F9F6618" w:rsidR="00401C77" w:rsidRDefault="002B77E4" w:rsidP="00401C77">
      <w:pPr>
        <w:ind w:firstLine="480"/>
        <w:rPr>
          <w:lang w:eastAsia="zh-CN"/>
        </w:rPr>
      </w:pPr>
      <w:r>
        <w:rPr>
          <w:rFonts w:hint="eastAsia"/>
          <w:lang w:eastAsia="zh-CN"/>
        </w:rPr>
        <w:t>在完成</w:t>
      </w:r>
      <w:r w:rsidR="00401C77">
        <w:rPr>
          <w:rFonts w:hint="eastAsia"/>
          <w:lang w:eastAsia="zh-CN"/>
        </w:rPr>
        <w:t>智能体的</w:t>
      </w:r>
      <w:r>
        <w:rPr>
          <w:rFonts w:hint="eastAsia"/>
          <w:lang w:eastAsia="zh-CN"/>
        </w:rPr>
        <w:t>意图不确定性建模的基础上，进而对智能体的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1DFF3148"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6254F7">
        <w:rPr>
          <w:rFonts w:hint="eastAsia"/>
          <w:lang w:eastAsia="zh-CN"/>
        </w:rPr>
        <w:t>之间</w:t>
      </w:r>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1816050"/>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1816051"/>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58C5BCDB"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0AA43647"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1816052"/>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6A4AD322"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w:t>
      </w:r>
      <w:r w:rsidR="00D45FD9" w:rsidRPr="00D45FD9">
        <w:rPr>
          <w:rFonts w:hint="eastAsia"/>
          <w:lang w:eastAsia="zh-CN"/>
        </w:rPr>
        <w:lastRenderedPageBreak/>
        <w:t>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7.05pt;height:160.3pt" o:ole="">
            <v:imagedata r:id="rId44" o:title=""/>
          </v:shape>
          <o:OLEObject Type="Embed" ProgID="Visio.Drawing.15" ShapeID="_x0000_i1026" DrawAspect="Content" ObjectID="_1682704543"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1816053"/>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1816054"/>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1816055"/>
      <w:r>
        <w:t>3</w:t>
      </w:r>
      <w:r w:rsidR="00DC2920">
        <w:rPr>
          <w:rFonts w:hint="eastAsia"/>
        </w:rPr>
        <w:t>.1  引言</w:t>
      </w:r>
      <w:bookmarkEnd w:id="38"/>
      <w:bookmarkEnd w:id="39"/>
      <w:bookmarkEnd w:id="40"/>
    </w:p>
    <w:p w14:paraId="5CDE7084" w14:textId="08316CA4"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1" w:name="_Toc71816056"/>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5.15pt;height:192.2pt" o:ole="">
            <v:imagedata r:id="rId46" o:title=""/>
          </v:shape>
          <o:OLEObject Type="Embed" ProgID="Visio.Drawing.15" ShapeID="_x0000_i1027" DrawAspect="Content" ObjectID="_1682704544"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766AD5FF" w:rsidR="00B70F1E" w:rsidRPr="00B70F1E" w:rsidRDefault="00011FBF" w:rsidP="00A96DB1">
      <w:pPr>
        <w:pStyle w:val="3"/>
        <w:spacing w:before="120"/>
        <w:rPr>
          <w:rFonts w:hint="eastAsia"/>
        </w:rPr>
      </w:pPr>
      <w:bookmarkStart w:id="42" w:name="_Toc71816057"/>
      <w:bookmarkStart w:id="43" w:name="_Toc8337028"/>
      <w:bookmarkStart w:id="44"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2"/>
    </w:p>
    <w:p w14:paraId="5D2118AB" w14:textId="2AF1036C" w:rsidR="00A96DB1" w:rsidRDefault="00774095" w:rsidP="00A96DB1">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sidR="00A96DB1">
        <w:rPr>
          <w:rFonts w:hint="eastAsia"/>
          <w:lang w:eastAsia="zh-CN"/>
        </w:rPr>
        <w:t>而从复杂的地图中提取与预测任务相关的二</w:t>
      </w:r>
      <w:proofErr w:type="gramStart"/>
      <w:r w:rsidR="00A96DB1">
        <w:rPr>
          <w:rFonts w:hint="eastAsia"/>
          <w:lang w:eastAsia="zh-CN"/>
        </w:rPr>
        <w:t>维特征</w:t>
      </w:r>
      <w:proofErr w:type="gramEnd"/>
      <w:r w:rsidR="00A96DB1">
        <w:rPr>
          <w:rFonts w:hint="eastAsia"/>
          <w:lang w:eastAsia="zh-CN"/>
        </w:rPr>
        <w:t>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77777777" w:rsidR="00A96DB1" w:rsidRDefault="00A96DB1" w:rsidP="00A96DB1">
      <w:pPr>
        <w:ind w:firstLine="480"/>
        <w:rPr>
          <w:lang w:eastAsia="zh-CN"/>
        </w:rPr>
      </w:pPr>
    </w:p>
    <w:p w14:paraId="23963EE3" w14:textId="77777777" w:rsidR="00A96DB1" w:rsidRDefault="00A96DB1" w:rsidP="00A96DB1">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6C0BA42B" wp14:editId="15A5EFF2">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891"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19F2E72A" wp14:editId="169AFE57">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0BC0E918"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w:t>
      </w:r>
      <w:r>
        <w:rPr>
          <w:rFonts w:hint="eastAsia"/>
          <w:lang w:eastAsia="zh-CN"/>
        </w:rPr>
        <w:t>各</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7777777" w:rsidR="00A96DB1" w:rsidRDefault="00A96DB1" w:rsidP="00A96DB1">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w:t>
      </w:r>
      <w:r w:rsidRPr="009568D3">
        <w:rPr>
          <w:rFonts w:hint="eastAsia"/>
          <w:lang w:eastAsia="zh-CN"/>
        </w:rPr>
        <w:lastRenderedPageBreak/>
        <w:t>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7725447" w14:textId="77777777" w:rsidR="00A96DB1" w:rsidRDefault="00A96DB1" w:rsidP="00A96DB1">
      <w:pPr>
        <w:ind w:firstLine="480"/>
        <w:rPr>
          <w:lang w:eastAsia="zh-CN"/>
        </w:rPr>
      </w:pPr>
    </w:p>
    <w:p w14:paraId="38180095" w14:textId="77777777" w:rsidR="00A96DB1" w:rsidRDefault="00A96DB1" w:rsidP="00A96DB1">
      <w:pPr>
        <w:pStyle w:val="aff7"/>
        <w:ind w:firstLineChars="95" w:firstLine="199"/>
        <w:rPr>
          <w:lang w:eastAsia="zh-CN"/>
        </w:rPr>
      </w:pPr>
      <w:r>
        <w:rPr>
          <w:lang w:eastAsia="zh-CN"/>
        </w:rPr>
        <w:object w:dxaOrig="8671" w:dyaOrig="8550" w14:anchorId="2F63B561">
          <v:shape id="_x0000_i1045" type="#_x0000_t75" style="width:212.85pt;height:208.5pt" o:ole="">
            <v:imagedata r:id="rId49" o:title=""/>
          </v:shape>
          <o:OLEObject Type="Embed" ProgID="Visio.Drawing.15" ShapeID="_x0000_i1045" DrawAspect="Content" ObjectID="_1682704545" r:id="rId50"/>
        </w:objec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71B29A31"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4F9652F8" w14:textId="77777777" w:rsidR="00A96DB1" w:rsidRDefault="00A96DB1" w:rsidP="00A96DB1">
      <w:pPr>
        <w:pStyle w:val="aff7"/>
        <w:ind w:firstLine="420"/>
        <w:rPr>
          <w:lang w:eastAsia="zh-CN"/>
        </w:rPr>
      </w:pPr>
      <w:r>
        <w:rPr>
          <w:lang w:eastAsia="zh-CN"/>
        </w:rPr>
        <w:object w:dxaOrig="3195" w:dyaOrig="5685" w14:anchorId="1F32061C">
          <v:shape id="_x0000_i1046" type="#_x0000_t75" style="width:120.2pt;height:214.1pt" o:ole="">
            <v:imagedata r:id="rId52" o:title=""/>
          </v:shape>
          <o:OLEObject Type="Embed" ProgID="Visio.Drawing.15" ShapeID="_x0000_i1046" DrawAspect="Content" ObjectID="_1682704546" r:id="rId53"/>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07E9BC7B" w:rsidR="00A96DB1" w:rsidRDefault="00A96DB1" w:rsidP="00A96DB1">
      <w:pPr>
        <w:ind w:firstLine="480"/>
        <w:rPr>
          <w:rFonts w:hint="eastAsia"/>
          <w:lang w:eastAsia="zh-CN"/>
        </w:rPr>
      </w:pPr>
      <w:r>
        <w:rPr>
          <w:rFonts w:hint="eastAsia"/>
          <w:lang w:eastAsia="zh-CN"/>
        </w:rPr>
        <w:t>在论文</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Default="00A96DB1" w:rsidP="00A96DB1">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45F9AF6F" w14:textId="77777777" w:rsidR="00A96DB1" w:rsidRDefault="00A96DB1" w:rsidP="00A96DB1">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16CC1C94"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2F7118C8"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Default="00A96DB1" w:rsidP="00A96DB1">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63BD2D09" w14:textId="77777777" w:rsidR="00A96DB1" w:rsidRDefault="00A96DB1" w:rsidP="00A96DB1">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B759F4A" w14:textId="77777777" w:rsidR="00A96DB1" w:rsidRDefault="00A96DB1" w:rsidP="00A96DB1">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A6CBEBD" w14:textId="77777777" w:rsidR="00A96DB1" w:rsidRDefault="00A96DB1" w:rsidP="00A96DB1">
            <w:pPr>
              <w:ind w:firstLineChars="0" w:firstLine="0"/>
              <w:jc w:val="center"/>
              <w:rPr>
                <w:lang w:eastAsia="zh-CN"/>
              </w:rPr>
            </w:pPr>
            <w:r>
              <w:rPr>
                <w:rFonts w:hint="eastAsia"/>
                <w:lang w:eastAsia="zh-CN"/>
              </w:rPr>
              <w:t>4</w:t>
            </w:r>
            <w:r>
              <w:rPr>
                <w:lang w:eastAsia="zh-CN"/>
              </w:rPr>
              <w:t>.2</w:t>
            </w:r>
          </w:p>
        </w:tc>
      </w:tr>
      <w:tr w:rsidR="00A96DB1" w14:paraId="1B4AC1E8" w14:textId="77777777" w:rsidTr="00A96DB1">
        <w:tc>
          <w:tcPr>
            <w:tcW w:w="2265" w:type="dxa"/>
            <w:vAlign w:val="center"/>
          </w:tcPr>
          <w:p w14:paraId="5C58CBCC" w14:textId="77777777" w:rsidR="00A96DB1" w:rsidRDefault="00A96DB1" w:rsidP="00A96DB1">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58F27CD" w14:textId="77777777" w:rsidR="00A96DB1" w:rsidRDefault="00A96DB1" w:rsidP="00A96DB1">
            <w:pPr>
              <w:ind w:firstLineChars="0" w:firstLine="0"/>
              <w:jc w:val="center"/>
              <w:rPr>
                <w:lang w:eastAsia="zh-CN"/>
              </w:rPr>
            </w:pPr>
            <w:r>
              <w:rPr>
                <w:rFonts w:hint="eastAsia"/>
                <w:lang w:eastAsia="zh-CN"/>
              </w:rPr>
              <w:t>6</w:t>
            </w:r>
            <w:r>
              <w:rPr>
                <w:lang w:eastAsia="zh-CN"/>
              </w:rPr>
              <w:t>9.8%</w:t>
            </w:r>
          </w:p>
        </w:tc>
        <w:tc>
          <w:tcPr>
            <w:tcW w:w="2265" w:type="dxa"/>
            <w:vAlign w:val="center"/>
          </w:tcPr>
          <w:p w14:paraId="6FF6C361" w14:textId="77777777" w:rsidR="00A96DB1" w:rsidRDefault="00A96DB1" w:rsidP="00A96DB1">
            <w:pPr>
              <w:ind w:firstLineChars="0" w:firstLine="0"/>
              <w:jc w:val="center"/>
              <w:rPr>
                <w:lang w:eastAsia="zh-CN"/>
              </w:rPr>
            </w:pPr>
            <w:r>
              <w:rPr>
                <w:rFonts w:hint="eastAsia"/>
                <w:lang w:eastAsia="zh-CN"/>
              </w:rPr>
              <w:t>1</w:t>
            </w:r>
            <w:r>
              <w:rPr>
                <w:lang w:eastAsia="zh-CN"/>
              </w:rPr>
              <w:t>550</w:t>
            </w:r>
          </w:p>
        </w:tc>
        <w:tc>
          <w:tcPr>
            <w:tcW w:w="2265" w:type="dxa"/>
            <w:vAlign w:val="center"/>
          </w:tcPr>
          <w:p w14:paraId="68B24D42" w14:textId="77777777" w:rsidR="00A96DB1" w:rsidRDefault="00A96DB1" w:rsidP="00A96DB1">
            <w:pPr>
              <w:ind w:firstLineChars="0" w:firstLine="0"/>
              <w:jc w:val="center"/>
              <w:rPr>
                <w:lang w:eastAsia="zh-CN"/>
              </w:rPr>
            </w:pPr>
            <w:r>
              <w:rPr>
                <w:rFonts w:hint="eastAsia"/>
                <w:lang w:eastAsia="zh-CN"/>
              </w:rPr>
              <w:t>6</w:t>
            </w:r>
            <w:r>
              <w:rPr>
                <w:lang w:eastAsia="zh-CN"/>
              </w:rPr>
              <w:t>.8</w:t>
            </w:r>
          </w:p>
        </w:tc>
      </w:tr>
      <w:tr w:rsidR="00A96DB1" w14:paraId="2DF55EA6" w14:textId="77777777" w:rsidTr="00A96DB1">
        <w:tc>
          <w:tcPr>
            <w:tcW w:w="2265" w:type="dxa"/>
            <w:vAlign w:val="center"/>
          </w:tcPr>
          <w:p w14:paraId="1DFDAE76" w14:textId="77777777" w:rsidR="00A96DB1" w:rsidRDefault="00A96DB1" w:rsidP="00A96DB1">
            <w:pPr>
              <w:ind w:firstLineChars="0" w:firstLine="0"/>
              <w:jc w:val="center"/>
              <w:rPr>
                <w:lang w:eastAsia="zh-CN"/>
              </w:rPr>
            </w:pPr>
            <w:r>
              <w:rPr>
                <w:rFonts w:hint="eastAsia"/>
                <w:lang w:eastAsia="zh-CN"/>
              </w:rPr>
              <w:t>V</w:t>
            </w:r>
            <w:r>
              <w:rPr>
                <w:lang w:eastAsia="zh-CN"/>
              </w:rPr>
              <w:t>GG 16</w:t>
            </w:r>
          </w:p>
        </w:tc>
        <w:tc>
          <w:tcPr>
            <w:tcW w:w="2265" w:type="dxa"/>
            <w:vAlign w:val="center"/>
          </w:tcPr>
          <w:p w14:paraId="281A9BCB" w14:textId="77777777" w:rsidR="00A96DB1" w:rsidRDefault="00A96DB1" w:rsidP="00A96DB1">
            <w:pPr>
              <w:ind w:firstLineChars="0" w:firstLine="0"/>
              <w:jc w:val="center"/>
              <w:rPr>
                <w:lang w:eastAsia="zh-CN"/>
              </w:rPr>
            </w:pPr>
            <w:r>
              <w:rPr>
                <w:rFonts w:hint="eastAsia"/>
                <w:lang w:eastAsia="zh-CN"/>
              </w:rPr>
              <w:t>7</w:t>
            </w:r>
            <w:r>
              <w:rPr>
                <w:lang w:eastAsia="zh-CN"/>
              </w:rPr>
              <w:t>1.5%</w:t>
            </w:r>
          </w:p>
        </w:tc>
        <w:tc>
          <w:tcPr>
            <w:tcW w:w="2265" w:type="dxa"/>
            <w:vAlign w:val="center"/>
          </w:tcPr>
          <w:p w14:paraId="1FD773B2" w14:textId="77777777" w:rsidR="00A96DB1" w:rsidRDefault="00A96DB1" w:rsidP="00A96DB1">
            <w:pPr>
              <w:ind w:firstLineChars="0" w:firstLine="0"/>
              <w:jc w:val="center"/>
              <w:rPr>
                <w:lang w:eastAsia="zh-CN"/>
              </w:rPr>
            </w:pPr>
            <w:r>
              <w:rPr>
                <w:rFonts w:hint="eastAsia"/>
                <w:lang w:eastAsia="zh-CN"/>
              </w:rPr>
              <w:t>1</w:t>
            </w:r>
            <w:r>
              <w:rPr>
                <w:lang w:eastAsia="zh-CN"/>
              </w:rPr>
              <w:t>5300</w:t>
            </w:r>
          </w:p>
        </w:tc>
        <w:tc>
          <w:tcPr>
            <w:tcW w:w="2265" w:type="dxa"/>
            <w:vAlign w:val="center"/>
          </w:tcPr>
          <w:p w14:paraId="277E28F1" w14:textId="77777777" w:rsidR="00A96DB1" w:rsidRDefault="00A96DB1" w:rsidP="00A96DB1">
            <w:pPr>
              <w:ind w:firstLineChars="0" w:firstLine="0"/>
              <w:jc w:val="center"/>
              <w:rPr>
                <w:lang w:eastAsia="zh-CN"/>
              </w:rPr>
            </w:pPr>
            <w:r>
              <w:rPr>
                <w:rFonts w:hint="eastAsia"/>
                <w:lang w:eastAsia="zh-CN"/>
              </w:rPr>
              <w:t>1</w:t>
            </w:r>
            <w:r>
              <w:rPr>
                <w:lang w:eastAsia="zh-CN"/>
              </w:rPr>
              <w:t>38</w:t>
            </w:r>
          </w:p>
        </w:tc>
      </w:tr>
    </w:tbl>
    <w:p w14:paraId="79A525C4" w14:textId="77777777" w:rsidR="004151A9" w:rsidRDefault="004151A9" w:rsidP="00716FF5">
      <w:pPr>
        <w:ind w:firstLine="480"/>
        <w:rPr>
          <w:lang w:eastAsia="zh-CN"/>
        </w:rPr>
      </w:pPr>
    </w:p>
    <w:p w14:paraId="7DF0E8D8" w14:textId="6BD230C0" w:rsidR="00CC0A15" w:rsidRDefault="00CC0A15" w:rsidP="00716FF5">
      <w:pPr>
        <w:ind w:firstLine="480"/>
        <w:rPr>
          <w:lang w:eastAsia="zh-CN"/>
        </w:rPr>
      </w:pPr>
      <w:r w:rsidRPr="00CC0A15">
        <w:rPr>
          <w:lang w:eastAsia="zh-CN"/>
        </w:rPr>
        <w:t>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proofErr w:type="spellStart"/>
      <w:r w:rsidR="00B70F1E" w:rsidRPr="00B70F1E">
        <w:rPr>
          <w:lang w:eastAsia="zh-CN"/>
        </w:rPr>
        <w:t>MobileN</w:t>
      </w:r>
      <w:r w:rsidR="00B70F1E" w:rsidRPr="00B70F1E">
        <w:rPr>
          <w:rFonts w:hint="eastAsia"/>
          <w:lang w:eastAsia="zh-CN"/>
        </w:rPr>
        <w:t>et</w:t>
      </w:r>
      <w:proofErr w:type="spellEnd"/>
      <w:r w:rsidR="00B70F1E">
        <w:rPr>
          <w:rFonts w:hint="eastAsia"/>
          <w:lang w:eastAsia="zh-CN"/>
        </w:rPr>
        <w:t>的改进网络</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w:t>
      </w:r>
      <w:r w:rsidR="00AA45D6">
        <w:rPr>
          <w:rFonts w:hint="eastAsia"/>
          <w:lang w:eastAsia="zh-CN"/>
        </w:rPr>
        <w:lastRenderedPageBreak/>
        <w:t>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w:t>
      </w:r>
      <w:proofErr w:type="gramStart"/>
      <w:r w:rsidRPr="00CC0A15">
        <w:rPr>
          <w:lang w:eastAsia="zh-CN"/>
        </w:rPr>
        <w:t>个</w:t>
      </w:r>
      <w:proofErr w:type="gramEnd"/>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A96DB1"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1816058"/>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5"/>
    </w:p>
    <w:p w14:paraId="36233CF3" w14:textId="04A0E270" w:rsidR="00716FF5" w:rsidRPr="00716FF5" w:rsidRDefault="004E6B5D" w:rsidP="003133EF">
      <w:pPr>
        <w:ind w:firstLine="480"/>
        <w:rPr>
          <w:lang w:eastAsia="zh-CN"/>
        </w:rPr>
      </w:pPr>
      <w:r>
        <w:rPr>
          <w:rFonts w:hint="eastAsia"/>
          <w:lang w:eastAsia="zh-CN"/>
        </w:rPr>
        <w:t>如</w:t>
      </w:r>
      <w:r w:rsidR="00AA45D6">
        <w:rPr>
          <w:rFonts w:hint="eastAsia"/>
          <w:lang w:eastAsia="zh-CN"/>
        </w:rPr>
        <w:t>图</w:t>
      </w:r>
      <w:r w:rsidR="00AA45D6">
        <w:rPr>
          <w:rFonts w:hint="eastAsia"/>
          <w:lang w:eastAsia="zh-CN"/>
        </w:rPr>
        <w:t>3</w:t>
      </w:r>
      <w:r w:rsidR="00AA45D6">
        <w:rPr>
          <w:lang w:eastAsia="zh-CN"/>
        </w:rPr>
        <w:t>.1</w:t>
      </w:r>
      <w:r w:rsidR="00AA45D6">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A96DB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26E658F7" w:rsidR="005A7886" w:rsidRDefault="00011FBF" w:rsidP="00B62B17">
      <w:pPr>
        <w:pStyle w:val="3"/>
        <w:spacing w:before="120"/>
      </w:pPr>
      <w:bookmarkStart w:id="46" w:name="_Toc71816059"/>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6"/>
    </w:p>
    <w:p w14:paraId="0FBFBA7D" w14:textId="11E0FFFB" w:rsidR="00266D15" w:rsidRPr="004151A9" w:rsidRDefault="003C70CB" w:rsidP="00266D15">
      <w:pPr>
        <w:ind w:firstLine="480"/>
        <w:rPr>
          <w:rFonts w:hint="eastAsia"/>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1EAF7C64"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Pr>
          <w:rFonts w:hint="eastAsia"/>
          <w:lang w:eastAsia="zh-CN" w:bidi="ar-SA"/>
        </w:rPr>
        <w:t>作为空间变换网络的基本操作方法，仿射变换（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lastRenderedPageBreak/>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hint="eastAsia"/>
          <w:szCs w:val="21"/>
          <w:lang w:eastAsia="zh-CN" w:bidi="ar-SA"/>
        </w:rPr>
      </w:pPr>
    </w:p>
    <w:p w14:paraId="7455245F" w14:textId="77777777" w:rsidR="00266D15" w:rsidRDefault="00266D15"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68" type="#_x0000_t75" style="width:416.35pt;height:150.9pt" o:ole="">
            <v:imagedata r:id="rId54" o:title=""/>
          </v:shape>
          <o:OLEObject Type="Embed" ProgID="Visio.Drawing.15" ShapeID="_x0000_i1068" DrawAspect="Content" ObjectID="_1682704547" r:id="rId55"/>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proofErr w:type="gramStart"/>
      <w:r>
        <w:rPr>
          <w:lang w:eastAsia="zh-CN"/>
        </w:rPr>
        <w:t>3.</w:t>
      </w:r>
      <w:r>
        <w:t>6</w:t>
      </w:r>
      <w:r w:rsidRPr="00813052">
        <w:rPr>
          <w:lang w:eastAsia="zh-CN"/>
        </w:rPr>
        <w:t xml:space="preserve">  </w:t>
      </w:r>
      <w:r w:rsidRPr="00813052">
        <w:t>Spatial</w:t>
      </w:r>
      <w:proofErr w:type="gramEnd"/>
      <w:r w:rsidRPr="00813052">
        <w:t xml:space="preserve"> Transforms Networks</w:t>
      </w:r>
    </w:p>
    <w:p w14:paraId="5EF2C121" w14:textId="77777777" w:rsidR="00266D15" w:rsidRPr="008623C7" w:rsidRDefault="00266D15" w:rsidP="00266D15">
      <w:pPr>
        <w:ind w:firstLine="480"/>
        <w:rPr>
          <w:rFonts w:hint="eastAsia"/>
          <w:lang w:eastAsia="zh-CN"/>
        </w:rPr>
      </w:pPr>
    </w:p>
    <w:p w14:paraId="4FD4559E" w14:textId="77777777"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6542851D">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w:t>
      </w:r>
      <w:proofErr w:type="gramStart"/>
      <w:r>
        <w:rPr>
          <w:lang w:eastAsia="zh-CN"/>
        </w:rPr>
        <w:t>3.7</w:t>
      </w:r>
      <w:r w:rsidRPr="0051116E">
        <w:rPr>
          <w:lang w:eastAsia="zh-CN"/>
        </w:rPr>
        <w:t xml:space="preserve">  Rotate</w:t>
      </w:r>
      <w:proofErr w:type="gramEnd"/>
      <w:r w:rsidRPr="0051116E">
        <w:rPr>
          <w:lang w:eastAsia="zh-CN"/>
        </w:rPr>
        <w:t xml:space="preserv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lastRenderedPageBreak/>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266D15"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Pr>
          <w:rFonts w:hint="eastAsia"/>
          <w:lang w:eastAsia="zh-CN" w:bidi="ar-SA"/>
        </w:rPr>
        <w:t xml:space="preserve"> </w:t>
      </w:r>
      <w:r>
        <w:rPr>
          <w:lang w:eastAsia="zh-CN" w:bidi="ar-SA"/>
        </w:rPr>
        <w:t xml:space="preserve">         </w:t>
      </w:r>
      <w:r w:rsidRPr="00CF14C5">
        <w:rPr>
          <w:rFonts w:ascii="宋体" w:hAnsi="宋体" w:hint="eastAsia"/>
          <w:lang w:eastAsia="zh-CN" w:bidi="ar-SA"/>
        </w:rPr>
        <w:t>（</w:t>
      </w:r>
      <w:r>
        <w:rPr>
          <w:rFonts w:ascii="宋体" w:hAnsi="宋体"/>
          <w:lang w:eastAsia="zh-CN" w:bidi="ar-SA"/>
        </w:rPr>
        <w:t>3.3</w:t>
      </w:r>
      <w:r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hint="eastAsia"/>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36DA7F20" w:rsidR="00A378A0" w:rsidRDefault="00A378A0" w:rsidP="004765D3">
      <w:pPr>
        <w:ind w:firstLine="480"/>
        <w:rPr>
          <w:lang w:eastAsia="zh-CN"/>
        </w:rPr>
      </w:pPr>
      <w:r>
        <w:rPr>
          <w:rFonts w:hint="eastAsia"/>
          <w:lang w:eastAsia="zh-CN"/>
        </w:rPr>
        <w:t>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A96DB1"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A96DB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A96DB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271BE937"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w:t>
      </w:r>
      <w:r w:rsidRPr="003C70CB">
        <w:rPr>
          <w:lang w:eastAsia="zh-CN"/>
        </w:rPr>
        <w:lastRenderedPageBreak/>
        <w:t>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1816060"/>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48"/>
      <w:proofErr w:type="spellEnd"/>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1816061"/>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55pt;height:190.95pt" o:ole="">
            <v:imagedata r:id="rId57" o:title=""/>
          </v:shape>
          <o:OLEObject Type="Embed" ProgID="Visio.Drawing.15" ShapeID="_x0000_i1031" DrawAspect="Content" ObjectID="_1682704548"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8</w:t>
      </w:r>
      <w:r>
        <w:rPr>
          <w:lang w:eastAsia="zh-CN"/>
        </w:rPr>
        <w:t xml:space="preserve">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4C6E1F14" w:rsidR="00BB5E9B" w:rsidRDefault="00523C54" w:rsidP="00BB5E9B">
      <w:pPr>
        <w:pStyle w:val="3"/>
        <w:spacing w:before="120"/>
      </w:pPr>
      <w:bookmarkStart w:id="50" w:name="_Toc71816062"/>
      <w:r>
        <w:t>3</w:t>
      </w:r>
      <w:r w:rsidR="00BB5E9B">
        <w:rPr>
          <w:rFonts w:hint="eastAsia"/>
        </w:rPr>
        <w:t>.</w:t>
      </w:r>
      <w:r>
        <w:t>3</w:t>
      </w:r>
      <w:r w:rsidR="00BB5E9B">
        <w:rPr>
          <w:rFonts w:hint="eastAsia"/>
        </w:rPr>
        <w:t>.1</w:t>
      </w:r>
      <w:r w:rsidR="00BB5E9B">
        <w:t xml:space="preserve">  </w:t>
      </w:r>
      <w:r w:rsidR="006F3394">
        <w:rPr>
          <w:rFonts w:hint="eastAsia"/>
        </w:rPr>
        <w:t>模型验证分析</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162D91F7"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D4579DC" w14:textId="2F46DBE1" w:rsidR="00266D15" w:rsidRDefault="00266D15" w:rsidP="00266D15">
      <w:pPr>
        <w:pStyle w:val="3"/>
        <w:spacing w:before="120"/>
        <w:rPr>
          <w:rFonts w:hint="eastAsia"/>
        </w:rPr>
      </w:pPr>
      <w:r>
        <w:rPr>
          <w:rFonts w:hint="eastAsia"/>
        </w:rPr>
        <w:t>3</w:t>
      </w:r>
      <w:r>
        <w:t xml:space="preserve">.3.2  </w:t>
      </w:r>
      <w:r>
        <w:rPr>
          <w:rFonts w:hint="eastAsia"/>
        </w:rPr>
        <w:t>模型设计</w:t>
      </w:r>
    </w:p>
    <w:p w14:paraId="62952DC1" w14:textId="0206DC3A"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一致，唯一区别的点是，在进行交互特征提取时，空间变换网络的仿射变换的感兴趣区域的提取，对于机动车感</w:t>
      </w:r>
      <w:r>
        <w:rPr>
          <w:rFonts w:hint="eastAsia"/>
          <w:lang w:eastAsia="zh-CN"/>
        </w:rPr>
        <w:lastRenderedPageBreak/>
        <w:t>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9</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10</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1" w:name="_Toc8337029"/>
      <w:bookmarkStart w:id="52" w:name="_Toc11603472"/>
      <w:bookmarkStart w:id="53" w:name="_Toc71816063"/>
      <w:r>
        <w:t>3.4</w:t>
      </w:r>
      <w:r w:rsidR="002A6BC1">
        <w:rPr>
          <w:rFonts w:hint="eastAsia"/>
        </w:rPr>
        <w:t xml:space="preserve">  网络</w:t>
      </w:r>
      <w:bookmarkEnd w:id="51"/>
      <w:bookmarkEnd w:id="52"/>
      <w:r w:rsidR="009A135E">
        <w:rPr>
          <w:rFonts w:hint="eastAsia"/>
        </w:rPr>
        <w:t>模型的损失函数设计</w:t>
      </w:r>
      <w:bookmarkEnd w:id="53"/>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lastRenderedPageBreak/>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921B751" w:rsidR="003B011F" w:rsidRDefault="00A96DB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A96DB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2472DD85" w:rsidR="00BA49C3" w:rsidRDefault="00A96DB1"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20B68C35" w:rsidR="00E15FF1" w:rsidRDefault="00A96DB1"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4" w:name="_Hlk69983819"/>
                    <m:r>
                      <w:rPr>
                        <w:rFonts w:ascii="Cambria Math" w:hAnsi="Cambria Math"/>
                        <w:lang w:eastAsia="zh-CN"/>
                      </w:rPr>
                      <m:t>λ</m:t>
                    </m:r>
                    <w:bookmarkEnd w:id="54"/>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69627680" w:rsidR="00DC2920" w:rsidRDefault="00597B1B">
      <w:pPr>
        <w:pStyle w:val="2"/>
        <w:spacing w:beforeLines="10" w:before="24" w:line="240" w:lineRule="auto"/>
      </w:pPr>
      <w:bookmarkStart w:id="55" w:name="_Toc8337031"/>
      <w:bookmarkStart w:id="56" w:name="_Toc11603474"/>
      <w:bookmarkStart w:id="57" w:name="_Toc71816064"/>
      <w:r>
        <w:t>3</w:t>
      </w:r>
      <w:r w:rsidR="00DC2920">
        <w:rPr>
          <w:rFonts w:hint="eastAsia"/>
        </w:rPr>
        <w:t>.</w:t>
      </w:r>
      <w:r w:rsidR="00D875AD">
        <w:rPr>
          <w:rFonts w:hint="eastAsia"/>
        </w:rPr>
        <w:t>5</w:t>
      </w:r>
      <w:r w:rsidR="00DC2920">
        <w:rPr>
          <w:rFonts w:hint="eastAsia"/>
        </w:rPr>
        <w:t xml:space="preserve">  </w:t>
      </w:r>
      <w:bookmarkEnd w:id="55"/>
      <w:bookmarkEnd w:id="56"/>
      <w:r w:rsidR="00D875AD">
        <w:rPr>
          <w:rFonts w:hint="eastAsia"/>
        </w:rPr>
        <w:t>网络模型的训练</w:t>
      </w:r>
      <w:r w:rsidR="009A135E">
        <w:rPr>
          <w:rFonts w:hint="eastAsia"/>
        </w:rPr>
        <w:t>参数</w:t>
      </w:r>
      <w:bookmarkEnd w:id="57"/>
    </w:p>
    <w:p w14:paraId="029DBBAA" w14:textId="54D88E3A" w:rsidR="006F3394" w:rsidRDefault="00D875AD" w:rsidP="00287F59">
      <w:pPr>
        <w:spacing w:beforeLines="50" w:before="120"/>
        <w:ind w:firstLine="480"/>
        <w:rPr>
          <w:lang w:eastAsia="zh-CN"/>
        </w:rPr>
      </w:pPr>
      <w:bookmarkStart w:id="58"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59" w:name="_Toc8337034"/>
      <w:bookmarkStart w:id="60" w:name="_Toc11603477"/>
    </w:p>
    <w:p w14:paraId="4AF69942" w14:textId="15CA6041" w:rsidR="00DC2920" w:rsidRDefault="00597B1B">
      <w:pPr>
        <w:pStyle w:val="2"/>
        <w:spacing w:before="120"/>
      </w:pPr>
      <w:bookmarkStart w:id="61" w:name="_Toc71816065"/>
      <w:bookmarkEnd w:id="58"/>
      <w:r>
        <w:t>3.6</w:t>
      </w:r>
      <w:r w:rsidR="00DC2920">
        <w:rPr>
          <w:rFonts w:hint="eastAsia"/>
        </w:rPr>
        <w:t xml:space="preserve"> </w:t>
      </w:r>
      <w:r w:rsidR="00DC2920">
        <w:t xml:space="preserve"> </w:t>
      </w:r>
      <w:r w:rsidR="00DC2920">
        <w:rPr>
          <w:rFonts w:hint="eastAsia"/>
        </w:rPr>
        <w:t>本章小结</w:t>
      </w:r>
      <w:bookmarkEnd w:id="59"/>
      <w:bookmarkEnd w:id="60"/>
      <w:bookmarkEnd w:id="61"/>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2" w:name="_Toc8337052"/>
      <w:bookmarkStart w:id="63" w:name="_Toc11603495"/>
    </w:p>
    <w:p w14:paraId="253B3B7A" w14:textId="67FBB49F" w:rsidR="00DC2920" w:rsidRDefault="00DC2920">
      <w:pPr>
        <w:pStyle w:val="110"/>
      </w:pPr>
      <w:bookmarkStart w:id="64" w:name="_Toc71816066"/>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2"/>
      <w:bookmarkEnd w:id="63"/>
      <w:bookmarkEnd w:id="64"/>
    </w:p>
    <w:p w14:paraId="6C65877E" w14:textId="1CA7E990" w:rsidR="00DC2920" w:rsidRDefault="00DC2920">
      <w:pPr>
        <w:pStyle w:val="2"/>
        <w:spacing w:before="120"/>
      </w:pPr>
      <w:bookmarkStart w:id="65" w:name="_Toc8337053"/>
      <w:bookmarkStart w:id="66" w:name="_Toc11603496"/>
      <w:bookmarkStart w:id="67" w:name="_Toc71816067"/>
      <w:r>
        <w:rPr>
          <w:rFonts w:hint="eastAsia"/>
        </w:rPr>
        <w:t>4.1  引言</w:t>
      </w:r>
      <w:bookmarkEnd w:id="65"/>
      <w:bookmarkEnd w:id="66"/>
      <w:bookmarkEnd w:id="67"/>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8"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8"/>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69" w:name="_Toc8337054"/>
      <w:bookmarkStart w:id="70" w:name="_Toc11603497"/>
      <w:bookmarkStart w:id="71" w:name="_Toc71816068"/>
      <w:r>
        <w:rPr>
          <w:rFonts w:hint="eastAsia"/>
        </w:rPr>
        <w:lastRenderedPageBreak/>
        <w:t>4</w:t>
      </w:r>
      <w:r>
        <w:t xml:space="preserve">.2  </w:t>
      </w:r>
      <w:bookmarkEnd w:id="69"/>
      <w:bookmarkEnd w:id="70"/>
      <w:r w:rsidR="00F23F76">
        <w:rPr>
          <w:rFonts w:hint="eastAsia"/>
        </w:rPr>
        <w:t>行人轨迹预测模型</w:t>
      </w:r>
      <w:r w:rsidR="0095310C">
        <w:rPr>
          <w:rFonts w:hint="eastAsia"/>
        </w:rPr>
        <w:t>建模</w:t>
      </w:r>
      <w:bookmarkEnd w:id="71"/>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32" type="#_x0000_t75" style="width:446.4pt;height:190.95pt" o:ole="">
            <v:imagedata r:id="rId63" o:title=""/>
          </v:shape>
          <o:OLEObject Type="Embed" ProgID="Visio.Drawing.15" ShapeID="_x0000_i1032" DrawAspect="Content" ObjectID="_1682704549" r:id="rId6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407108A0"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来表示智能体的意图不确定性，其中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DC2755">
        <w:rPr>
          <w:rFonts w:hint="eastAsia"/>
          <w:lang w:eastAsia="zh-CN"/>
        </w:rPr>
        <w:t>的类别</w:t>
      </w:r>
      <w:r w:rsidR="0095310C"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A96DB1"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712A344F" w:rsidR="0095310C" w:rsidRPr="0095310C" w:rsidRDefault="0095310C" w:rsidP="00E62935">
      <w:pPr>
        <w:ind w:firstLineChars="0" w:firstLine="420"/>
        <w:rPr>
          <w:lang w:eastAsia="zh-CN"/>
        </w:rPr>
      </w:pPr>
      <w:r w:rsidRPr="0095310C">
        <w:rPr>
          <w:rFonts w:hint="eastAsia"/>
          <w:lang w:eastAsia="zh-CN"/>
        </w:rPr>
        <w:t>对</w:t>
      </w:r>
      <w:r w:rsidR="00E62935">
        <w:rPr>
          <w:rFonts w:hint="eastAsia"/>
          <w:lang w:eastAsia="zh-CN"/>
        </w:rPr>
        <w:t>行人</w:t>
      </w:r>
      <w:r w:rsidRPr="0095310C">
        <w:rPr>
          <w:rFonts w:hint="eastAsia"/>
          <w:lang w:eastAsia="zh-CN"/>
        </w:rPr>
        <w:t>的控制不确定性进行建模，在已经得知智能体的意图不确定性后，控制不确定性依赖于每条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A96DB1"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2" w:name="_Toc8337055"/>
      <w:bookmarkStart w:id="73" w:name="_Toc11603498"/>
      <w:bookmarkStart w:id="74" w:name="_Toc71816069"/>
      <w:r>
        <w:rPr>
          <w:rFonts w:hint="eastAsia"/>
        </w:rPr>
        <w:t>4</w:t>
      </w:r>
      <w:r>
        <w:t xml:space="preserve">.3  </w:t>
      </w:r>
      <w:bookmarkEnd w:id="72"/>
      <w:bookmarkEnd w:id="73"/>
      <w:r w:rsidR="009A265C">
        <w:rPr>
          <w:rFonts w:hint="eastAsia"/>
        </w:rPr>
        <w:t>行人多模轨迹预测模型</w:t>
      </w:r>
      <w:r>
        <w:rPr>
          <w:rFonts w:ascii="Times New Roman" w:hAnsi="Times New Roman" w:hint="eastAsia"/>
        </w:rPr>
        <w:t>网络结构设计</w:t>
      </w:r>
      <w:bookmarkEnd w:id="74"/>
    </w:p>
    <w:p w14:paraId="301920C5" w14:textId="1CBA5606"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7D5EAEBC" w:rsidR="00BA5371" w:rsidRDefault="00BA5371" w:rsidP="00D93987">
      <w:pPr>
        <w:pStyle w:val="3"/>
        <w:spacing w:before="120"/>
      </w:pPr>
      <w:bookmarkStart w:id="75" w:name="_Toc71816070"/>
      <w:r>
        <w:rPr>
          <w:rFonts w:hint="eastAsia"/>
        </w:rPr>
        <w:t>4.3.1</w:t>
      </w:r>
      <w:r>
        <w:t xml:space="preserve">  </w:t>
      </w:r>
      <w:r>
        <w:rPr>
          <w:rFonts w:hint="eastAsia"/>
        </w:rPr>
        <w:t>行人轨迹预测</w:t>
      </w:r>
      <w:r w:rsidR="00D93987">
        <w:rPr>
          <w:rFonts w:hint="eastAsia"/>
        </w:rPr>
        <w:t>模型预测模块的设计</w:t>
      </w:r>
      <w:bookmarkEnd w:id="75"/>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A96DB1"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A96DB1"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A96DB1"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A96DB1"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A96DB1"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05C72909" w:rsidR="002635F1" w:rsidRDefault="002635F1" w:rsidP="002635F1">
      <w:pPr>
        <w:pStyle w:val="3"/>
        <w:spacing w:before="120"/>
      </w:pPr>
      <w:bookmarkStart w:id="76" w:name="_Toc71816071"/>
      <w:r>
        <w:rPr>
          <w:rFonts w:hint="eastAsia"/>
        </w:rPr>
        <w:t>4.3.2</w:t>
      </w:r>
      <w:r>
        <w:t xml:space="preserve">  </w:t>
      </w:r>
      <w:r>
        <w:rPr>
          <w:rFonts w:hint="eastAsia"/>
        </w:rPr>
        <w:t>行人多模概率轨迹预测模型损失函数设计</w:t>
      </w:r>
      <w:bookmarkEnd w:id="76"/>
    </w:p>
    <w:p w14:paraId="2682321D" w14:textId="42514B5C" w:rsidR="002635F1" w:rsidRDefault="002635F1" w:rsidP="002635F1">
      <w:pPr>
        <w:ind w:firstLine="480"/>
        <w:rPr>
          <w:lang w:eastAsia="zh-CN"/>
        </w:rPr>
      </w:pPr>
      <w:r>
        <w:rPr>
          <w:rFonts w:hint="eastAsia"/>
          <w:lang w:eastAsia="zh-CN"/>
        </w:rPr>
        <w:t>机动车与非机动车模型使用的损失函数是通过负对数似然函数进行构造，即：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A96DB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A96DB1"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A96DB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A96DB1"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A96DB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7" w:name="_Toc8337057"/>
      <w:bookmarkStart w:id="78" w:name="_Toc11603499"/>
      <w:bookmarkStart w:id="79" w:name="_Toc71816072"/>
      <w:r>
        <w:rPr>
          <w:rFonts w:hint="eastAsia"/>
        </w:rPr>
        <w:t>4</w:t>
      </w:r>
      <w:r>
        <w:t xml:space="preserve">.4  </w:t>
      </w:r>
      <w:bookmarkEnd w:id="77"/>
      <w:bookmarkEnd w:id="78"/>
      <w:r w:rsidR="00F23F76">
        <w:rPr>
          <w:rFonts w:hint="eastAsia"/>
        </w:rPr>
        <w:t>网络训练</w:t>
      </w:r>
      <w:bookmarkEnd w:id="79"/>
    </w:p>
    <w:p w14:paraId="2B41FF35" w14:textId="76D40F4C" w:rsidR="00BC0EB0" w:rsidRDefault="00B97C30" w:rsidP="00774095">
      <w:pPr>
        <w:ind w:firstLine="480"/>
        <w:rPr>
          <w:lang w:eastAsia="zh-CN"/>
        </w:rPr>
      </w:pPr>
      <w:bookmarkStart w:id="80"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1" w:name="_Toc71816073"/>
      <w:r>
        <w:rPr>
          <w:rFonts w:hint="eastAsia"/>
        </w:rPr>
        <w:t>4.</w:t>
      </w:r>
      <w:r w:rsidR="00266D15">
        <w:t>5</w:t>
      </w:r>
      <w:r>
        <w:rPr>
          <w:rFonts w:hint="eastAsia"/>
        </w:rPr>
        <w:t xml:space="preserve">  本章小结</w:t>
      </w:r>
      <w:bookmarkEnd w:id="80"/>
      <w:bookmarkEnd w:id="81"/>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2" w:name="_Toc71816074"/>
      <w:bookmarkStart w:id="83"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2"/>
    </w:p>
    <w:p w14:paraId="349EA82D" w14:textId="38DF9775" w:rsidR="00F23F76" w:rsidRDefault="00F23F76" w:rsidP="00BE17D8">
      <w:pPr>
        <w:pStyle w:val="2"/>
        <w:spacing w:before="120"/>
      </w:pPr>
      <w:bookmarkStart w:id="84" w:name="_Toc71816075"/>
      <w:r>
        <w:rPr>
          <w:rFonts w:hint="eastAsia"/>
        </w:rPr>
        <w:t>5.1</w:t>
      </w:r>
      <w:r>
        <w:t xml:space="preserve">  </w:t>
      </w:r>
      <w:r>
        <w:rPr>
          <w:rFonts w:hint="eastAsia"/>
        </w:rPr>
        <w:t>引言</w:t>
      </w:r>
      <w:bookmarkEnd w:id="84"/>
    </w:p>
    <w:p w14:paraId="1CC9A59E" w14:textId="58B29A5A"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对复杂道路交通场景中所有的交通智能体</w:t>
      </w:r>
      <w:r w:rsidR="00FE4C33">
        <w:rPr>
          <w:rFonts w:hint="eastAsia"/>
          <w:lang w:eastAsia="zh-CN"/>
        </w:rPr>
        <w:t>（机动车，非机动车和行人）</w:t>
      </w:r>
      <w:r w:rsidR="00EE2631">
        <w:rPr>
          <w:rFonts w:hint="eastAsia"/>
          <w:lang w:eastAsia="zh-CN"/>
        </w:rPr>
        <w:t>都进行了轨迹预测模型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的方法，完成了</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，将不同种类的智能体分开进行预测，这对于自动驾驶系统本就紧张的算力，</w:t>
      </w:r>
      <w:r>
        <w:rPr>
          <w:rFonts w:hint="eastAsia"/>
          <w:lang w:eastAsia="zh-CN"/>
        </w:rPr>
        <w:t>十分不友好</w:t>
      </w:r>
      <w:r w:rsidR="00FE4C33">
        <w:rPr>
          <w:rFonts w:hint="eastAsia"/>
          <w:lang w:eastAsia="zh-CN"/>
        </w:rPr>
        <w:t>，所以在本章中，希望通过一个网络模型，对场景中所有类别的智能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w:t>
      </w:r>
      <w:r w:rsidR="00CF6548">
        <w:rPr>
          <w:rFonts w:hint="eastAsia"/>
          <w:lang w:eastAsia="zh-CN"/>
        </w:rPr>
        <w:t>本章</w:t>
      </w:r>
      <w:r w:rsidR="00FE4C33">
        <w:rPr>
          <w:rFonts w:hint="eastAsia"/>
          <w:lang w:eastAsia="zh-CN"/>
        </w:rPr>
        <w:t>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5" w:name="_Toc71816076"/>
      <w:r>
        <w:rPr>
          <w:rFonts w:hint="eastAsia"/>
        </w:rPr>
        <w:t>5.2</w:t>
      </w:r>
      <w:r>
        <w:t xml:space="preserve">  </w:t>
      </w:r>
      <w:r>
        <w:rPr>
          <w:rFonts w:hint="eastAsia"/>
        </w:rPr>
        <w:t>多任务网络模型结构设计</w:t>
      </w:r>
      <w:bookmarkEnd w:id="85"/>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3pt;height:193.45pt" o:ole="">
            <v:imagedata r:id="rId65" o:title=""/>
          </v:shape>
          <o:OLEObject Type="Embed" ProgID="Visio.Drawing.15" ShapeID="_x0000_i1033" DrawAspect="Content" ObjectID="_1682704550" r:id="rId66"/>
        </w:object>
      </w:r>
    </w:p>
    <w:p w14:paraId="3A6D3A35" w14:textId="0B684138" w:rsidR="000326CA" w:rsidRDefault="000326CA" w:rsidP="00955F49">
      <w:pPr>
        <w:pStyle w:val="aff7"/>
        <w:ind w:firstLine="420"/>
        <w:rPr>
          <w:lang w:eastAsia="zh-CN"/>
        </w:rPr>
      </w:pPr>
      <w:bookmarkStart w:id="86"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6"/>
    <w:p w14:paraId="126FFD60" w14:textId="77777777" w:rsidR="004A7743" w:rsidRPr="000326CA" w:rsidRDefault="004A7743" w:rsidP="002C0F0E">
      <w:pPr>
        <w:pStyle w:val="af7"/>
        <w:ind w:firstLine="420"/>
        <w:rPr>
          <w:lang w:eastAsia="zh-CN"/>
        </w:rPr>
      </w:pPr>
    </w:p>
    <w:p w14:paraId="5830CEEE" w14:textId="5D9528BA" w:rsidR="00053998" w:rsidRDefault="000326CA" w:rsidP="000326CA">
      <w:pPr>
        <w:ind w:firstLine="480"/>
        <w:rPr>
          <w:lang w:eastAsia="zh-CN"/>
        </w:rPr>
      </w:pPr>
      <w:r>
        <w:rPr>
          <w:rFonts w:hint="eastAsia"/>
          <w:lang w:eastAsia="zh-CN"/>
        </w:rPr>
        <w:t>为了融合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w:t>
      </w:r>
      <w:r w:rsidR="00053998">
        <w:rPr>
          <w:rFonts w:hint="eastAsia"/>
          <w:lang w:eastAsia="zh-CN"/>
        </w:rPr>
        <w:lastRenderedPageBreak/>
        <w:t>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7"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7"/>
      <w:r w:rsidR="00EF42F3">
        <w:rPr>
          <w:rFonts w:hint="eastAsia"/>
          <w:lang w:eastAsia="zh-CN"/>
        </w:rPr>
        <w:t>：</w:t>
      </w:r>
    </w:p>
    <w:p w14:paraId="7C97CCAA" w14:textId="4818B438" w:rsidR="001E067E" w:rsidRDefault="00A96DB1"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3382E884"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A96DB1"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7FAD630F" w:rsidR="005061E8" w:rsidRDefault="00774095" w:rsidP="00A36397">
      <w:pPr>
        <w:ind w:firstLine="48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259334D0" w:rsidR="00215EE6" w:rsidRDefault="00215EE6" w:rsidP="00215EE6">
      <w:pPr>
        <w:ind w:firstLine="480"/>
        <w:rPr>
          <w:lang w:eastAsia="zh-CN"/>
        </w:rPr>
      </w:pPr>
      <w:r>
        <w:rPr>
          <w:rFonts w:hint="eastAsia"/>
          <w:lang w:eastAsia="zh-CN"/>
        </w:rPr>
        <w:t>在</w:t>
      </w:r>
      <w:r w:rsidR="00774095">
        <w:rPr>
          <w:rFonts w:hint="eastAsia"/>
          <w:lang w:eastAsia="zh-CN"/>
        </w:rPr>
        <w:t>得</w:t>
      </w:r>
      <w:r>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8" w:name="_Hlk68541214"/>
    <w:p w14:paraId="234F7A6B" w14:textId="0ED169C6" w:rsidR="00D5249C" w:rsidRPr="00CD4F48" w:rsidRDefault="00A96DB1"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8"/>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9" w:name="_Hlk68541355"/>
    <w:p w14:paraId="618FE0A1" w14:textId="52A5EBB2" w:rsidR="00EA7E50" w:rsidRPr="00EA7E50" w:rsidRDefault="00A96DB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9"/>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66FD3744" w:rsidR="00EA7E50" w:rsidRPr="00EA7E50" w:rsidRDefault="00A96DB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4138260A"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w:t>
      </w:r>
      <w:r w:rsidR="00774095">
        <w:rPr>
          <w:rFonts w:hint="eastAsia"/>
          <w:lang w:eastAsia="zh-CN"/>
        </w:rPr>
        <w:t>。</w:t>
      </w:r>
      <w:r w:rsidR="002210A5">
        <w:rPr>
          <w:rFonts w:hint="eastAsia"/>
          <w:lang w:eastAsia="zh-CN"/>
        </w:rPr>
        <w:t>在</w:t>
      </w:r>
      <w:r>
        <w:rPr>
          <w:rFonts w:hint="eastAsia"/>
          <w:lang w:eastAsia="zh-CN"/>
        </w:rPr>
        <w:t>完成</w:t>
      </w:r>
      <w:r>
        <w:rPr>
          <w:rFonts w:hint="eastAsia"/>
          <w:lang w:eastAsia="zh-CN"/>
        </w:rPr>
        <w:t>Interaction</w:t>
      </w:r>
      <w:r>
        <w:rPr>
          <w:rFonts w:hint="eastAsia"/>
          <w:lang w:eastAsia="zh-CN"/>
        </w:rPr>
        <w:t>模块的建模</w:t>
      </w:r>
      <w:r w:rsidR="002210A5">
        <w:rPr>
          <w:rFonts w:hint="eastAsia"/>
          <w:lang w:eastAsia="zh-CN"/>
        </w:rPr>
        <w:t>之后</w:t>
      </w:r>
      <w:r>
        <w:rPr>
          <w:rFonts w:hint="eastAsia"/>
          <w:lang w:eastAsia="zh-CN"/>
        </w:rPr>
        <w:t>，开始建模</w:t>
      </w:r>
      <w:r>
        <w:rPr>
          <w:rFonts w:hint="eastAsia"/>
          <w:lang w:eastAsia="zh-CN"/>
        </w:rPr>
        <w:t>Decoder</w:t>
      </w:r>
      <w:r>
        <w:rPr>
          <w:rFonts w:hint="eastAsia"/>
          <w:lang w:eastAsia="zh-CN"/>
        </w:rPr>
        <w:t>模块。</w:t>
      </w:r>
    </w:p>
    <w:p w14:paraId="272C4387" w14:textId="15640AF9" w:rsidR="00E771C9" w:rsidRDefault="00D230C2" w:rsidP="00A36397">
      <w:pPr>
        <w:ind w:firstLine="480"/>
        <w:rPr>
          <w:lang w:eastAsia="zh-CN"/>
        </w:rPr>
      </w:pPr>
      <w:r>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sidR="00A04AFD">
        <w:rPr>
          <w:rFonts w:hint="eastAsia"/>
          <w:lang w:eastAsia="zh-CN"/>
        </w:rPr>
        <w:t>Mulitiple-</w:t>
      </w:r>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55pt;height:162.8pt" o:ole="">
            <v:imagedata r:id="rId67" o:title=""/>
          </v:shape>
          <o:OLEObject Type="Embed" ProgID="Visio.Drawing.15" ShapeID="_x0000_i1034" DrawAspect="Content" ObjectID="_1682704551"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A05BF42"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w:t>
      </w:r>
      <w:r w:rsidR="00CF6548">
        <w:rPr>
          <w:rFonts w:hint="eastAsia"/>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98727CA" w:rsidR="00271A67" w:rsidRPr="00D230C2" w:rsidRDefault="00271A67" w:rsidP="00215EE6">
      <w:pPr>
        <w:ind w:firstLine="480"/>
        <w:rPr>
          <w:lang w:eastAsia="zh-CN"/>
        </w:rPr>
      </w:pPr>
      <w:r>
        <w:rPr>
          <w:rFonts w:hint="eastAsia"/>
          <w:lang w:eastAsia="zh-CN"/>
        </w:rPr>
        <w:lastRenderedPageBreak/>
        <w:t>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0" w:name="_Toc71816077"/>
      <w:r>
        <w:rPr>
          <w:rFonts w:hint="eastAsia"/>
        </w:rPr>
        <w:t>5.3</w:t>
      </w:r>
      <w:r>
        <w:t xml:space="preserve">  </w:t>
      </w:r>
      <w:r>
        <w:rPr>
          <w:rFonts w:hint="eastAsia"/>
        </w:rPr>
        <w:t>多任务网络模型训练</w:t>
      </w:r>
      <w:bookmarkEnd w:id="90"/>
    </w:p>
    <w:p w14:paraId="21AB6336" w14:textId="070FA694" w:rsidR="00F23F76" w:rsidRDefault="00F23F76" w:rsidP="00BE17D8">
      <w:pPr>
        <w:pStyle w:val="3"/>
        <w:spacing w:before="120"/>
      </w:pPr>
      <w:bookmarkStart w:id="91" w:name="_Toc71816078"/>
      <w:r>
        <w:rPr>
          <w:rFonts w:hint="eastAsia"/>
        </w:rPr>
        <w:t>5.3.1</w:t>
      </w:r>
      <w:r>
        <w:t xml:space="preserve">  </w:t>
      </w:r>
      <w:r w:rsidR="00BE17D8">
        <w:rPr>
          <w:rFonts w:hint="eastAsia"/>
        </w:rPr>
        <w:t>模型损失函数设计</w:t>
      </w:r>
      <w:bookmarkEnd w:id="91"/>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A96DB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A96DB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A96DB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A96DB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A96DB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A96DB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4E3C3542" w:rsidR="00F23F76" w:rsidRDefault="00F23F76" w:rsidP="00BE17D8">
      <w:pPr>
        <w:pStyle w:val="3"/>
        <w:spacing w:before="120"/>
      </w:pPr>
      <w:bookmarkStart w:id="92" w:name="_Toc71816079"/>
      <w:r>
        <w:rPr>
          <w:rFonts w:hint="eastAsia"/>
        </w:rPr>
        <w:t>5.3.2</w:t>
      </w:r>
      <w:r>
        <w:t xml:space="preserve">  </w:t>
      </w:r>
      <w:r w:rsidR="00266D15">
        <w:rPr>
          <w:rFonts w:hint="eastAsia"/>
        </w:rPr>
        <w:t>模型</w:t>
      </w:r>
      <w:r>
        <w:rPr>
          <w:rFonts w:hint="eastAsia"/>
        </w:rPr>
        <w:t>训练参数的设定</w:t>
      </w:r>
      <w:bookmarkEnd w:id="92"/>
    </w:p>
    <w:p w14:paraId="6F601149" w14:textId="6F787D9D" w:rsid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w:t>
      </w:r>
      <w:r w:rsidR="00266D15">
        <w:rPr>
          <w:rFonts w:hint="eastAsia"/>
          <w:lang w:eastAsia="zh-CN"/>
        </w:rPr>
        <w:t>各模型训练、测试的</w:t>
      </w:r>
      <w:r w:rsidRPr="00F025EF">
        <w:rPr>
          <w:rFonts w:hint="eastAsia"/>
          <w:lang w:eastAsia="zh-CN"/>
        </w:rPr>
        <w:t>计算机</w:t>
      </w:r>
      <w:r w:rsidR="00266D15">
        <w:rPr>
          <w:rFonts w:hint="eastAsia"/>
          <w:lang w:eastAsia="zh-CN"/>
        </w:rPr>
        <w:t>硬件和软件配置</w:t>
      </w:r>
      <w:r w:rsidRPr="00F025EF">
        <w:rPr>
          <w:rFonts w:hint="eastAsia"/>
          <w:lang w:eastAsia="zh-CN"/>
        </w:rPr>
        <w:t>如表</w:t>
      </w:r>
      <w:r w:rsidR="00266D15">
        <w:rPr>
          <w:lang w:eastAsia="zh-CN"/>
        </w:rPr>
        <w:t>5</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t>非机动车多模概率化轨迹预测模型</w:t>
      </w:r>
      <w:r w:rsidR="00E4655F">
        <w:rPr>
          <w:rFonts w:hint="eastAsia"/>
          <w:lang w:eastAsia="zh-CN"/>
        </w:rPr>
        <w:t>和行人多模概率化轨迹预</w:t>
      </w:r>
      <w:r w:rsidR="00E4655F">
        <w:rPr>
          <w:rFonts w:hint="eastAsia"/>
          <w:lang w:eastAsia="zh-CN"/>
        </w:rPr>
        <w:lastRenderedPageBreak/>
        <w:t>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65BA2FCF" w14:textId="77777777" w:rsidR="00266D15" w:rsidRDefault="00266D15" w:rsidP="00266D15">
      <w:pPr>
        <w:overflowPunct w:val="0"/>
        <w:ind w:firstLineChars="0" w:firstLine="0"/>
        <w:jc w:val="center"/>
        <w:textAlignment w:val="center"/>
        <w:rPr>
          <w:color w:val="000000"/>
          <w:sz w:val="21"/>
          <w:szCs w:val="21"/>
          <w:lang w:eastAsia="zh-CN"/>
        </w:rPr>
      </w:pPr>
    </w:p>
    <w:p w14:paraId="32C8FB7B" w14:textId="70F33272" w:rsidR="00266D15" w:rsidRDefault="00266D15" w:rsidP="00266D15">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5</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63646B02" w14:textId="735A5598" w:rsidR="00266D15" w:rsidRDefault="00266D15" w:rsidP="00266D15">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5</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66D15" w14:paraId="692DEF5A" w14:textId="77777777" w:rsidTr="00C24D58">
        <w:trPr>
          <w:trHeight w:val="206"/>
          <w:jc w:val="center"/>
        </w:trPr>
        <w:tc>
          <w:tcPr>
            <w:tcW w:w="1922" w:type="dxa"/>
            <w:tcBorders>
              <w:top w:val="single" w:sz="4" w:space="0" w:color="auto"/>
              <w:bottom w:val="single" w:sz="4" w:space="0" w:color="auto"/>
            </w:tcBorders>
            <w:vAlign w:val="center"/>
          </w:tcPr>
          <w:p w14:paraId="1E6A16F4" w14:textId="77777777" w:rsidR="00266D15" w:rsidRDefault="00266D15" w:rsidP="00C24D58">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66FF3F58" w14:textId="77777777" w:rsidR="00266D15" w:rsidRDefault="00266D15" w:rsidP="00C24D58">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266D15" w14:paraId="17D43A8A" w14:textId="77777777" w:rsidTr="00C24D58">
        <w:trPr>
          <w:trHeight w:val="206"/>
          <w:jc w:val="center"/>
        </w:trPr>
        <w:tc>
          <w:tcPr>
            <w:tcW w:w="1922" w:type="dxa"/>
            <w:tcBorders>
              <w:top w:val="single" w:sz="4" w:space="0" w:color="auto"/>
            </w:tcBorders>
            <w:shd w:val="clear" w:color="auto" w:fill="FFFFFF"/>
            <w:vAlign w:val="center"/>
          </w:tcPr>
          <w:p w14:paraId="22444E7A" w14:textId="77777777" w:rsidR="00266D15" w:rsidRDefault="00266D15" w:rsidP="00C24D58">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1835EAF" w14:textId="77777777" w:rsidR="00266D15" w:rsidRDefault="00266D15" w:rsidP="00C24D58">
            <w:pPr>
              <w:spacing w:line="252" w:lineRule="auto"/>
              <w:ind w:firstLineChars="0" w:firstLine="0"/>
              <w:jc w:val="center"/>
              <w:rPr>
                <w:kern w:val="2"/>
                <w:sz w:val="21"/>
                <w:szCs w:val="21"/>
              </w:rPr>
            </w:pPr>
            <w:r>
              <w:rPr>
                <w:kern w:val="2"/>
                <w:sz w:val="21"/>
                <w:szCs w:val="21"/>
              </w:rPr>
              <w:t>Intel Xeon E5-2620</w:t>
            </w:r>
          </w:p>
        </w:tc>
      </w:tr>
      <w:tr w:rsidR="00266D15" w14:paraId="1603DDB7" w14:textId="77777777" w:rsidTr="00C24D58">
        <w:trPr>
          <w:trHeight w:val="206"/>
          <w:jc w:val="center"/>
        </w:trPr>
        <w:tc>
          <w:tcPr>
            <w:tcW w:w="1922" w:type="dxa"/>
            <w:vAlign w:val="center"/>
          </w:tcPr>
          <w:p w14:paraId="43D6873D" w14:textId="77777777" w:rsidR="00266D15" w:rsidRDefault="00266D15" w:rsidP="00C24D58">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180F1777" w14:textId="77777777" w:rsidR="00266D15" w:rsidRDefault="00266D15" w:rsidP="00C24D58">
            <w:pPr>
              <w:spacing w:line="252" w:lineRule="auto"/>
              <w:ind w:firstLineChars="0" w:firstLine="0"/>
              <w:jc w:val="center"/>
              <w:rPr>
                <w:kern w:val="2"/>
                <w:sz w:val="21"/>
                <w:szCs w:val="21"/>
              </w:rPr>
            </w:pPr>
            <w:r>
              <w:rPr>
                <w:kern w:val="2"/>
                <w:sz w:val="21"/>
                <w:szCs w:val="21"/>
              </w:rPr>
              <w:t>32GB</w:t>
            </w:r>
          </w:p>
        </w:tc>
      </w:tr>
      <w:tr w:rsidR="00266D15" w14:paraId="707C05E9" w14:textId="77777777" w:rsidTr="00C24D58">
        <w:trPr>
          <w:trHeight w:val="206"/>
          <w:jc w:val="center"/>
        </w:trPr>
        <w:tc>
          <w:tcPr>
            <w:tcW w:w="1922" w:type="dxa"/>
            <w:shd w:val="clear" w:color="auto" w:fill="FFFFFF"/>
            <w:vAlign w:val="center"/>
          </w:tcPr>
          <w:p w14:paraId="2D5D72C6" w14:textId="77777777" w:rsidR="00266D15" w:rsidRDefault="00266D15" w:rsidP="00C24D58">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7508DFBB" w14:textId="77777777" w:rsidR="00266D15" w:rsidRDefault="00266D15" w:rsidP="00C24D58">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266D15" w14:paraId="0DC72870" w14:textId="77777777" w:rsidTr="00C24D58">
        <w:trPr>
          <w:trHeight w:val="206"/>
          <w:jc w:val="center"/>
        </w:trPr>
        <w:tc>
          <w:tcPr>
            <w:tcW w:w="1922" w:type="dxa"/>
            <w:vAlign w:val="center"/>
          </w:tcPr>
          <w:p w14:paraId="60FBBAF2" w14:textId="77777777" w:rsidR="00266D15" w:rsidRDefault="00266D15" w:rsidP="00C24D58">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43FC722" w14:textId="77777777" w:rsidR="00266D15" w:rsidRDefault="00266D15" w:rsidP="00C24D58">
            <w:pPr>
              <w:spacing w:line="252" w:lineRule="auto"/>
              <w:ind w:firstLineChars="0" w:firstLine="0"/>
              <w:jc w:val="center"/>
              <w:rPr>
                <w:kern w:val="2"/>
                <w:sz w:val="21"/>
                <w:szCs w:val="21"/>
              </w:rPr>
            </w:pPr>
            <w:r>
              <w:rPr>
                <w:kern w:val="2"/>
                <w:sz w:val="21"/>
                <w:szCs w:val="21"/>
              </w:rPr>
              <w:t>Ubuntu 18.04 LTS</w:t>
            </w:r>
          </w:p>
        </w:tc>
      </w:tr>
      <w:tr w:rsidR="00266D15" w14:paraId="6CAFED63" w14:textId="77777777" w:rsidTr="00C24D58">
        <w:trPr>
          <w:trHeight w:val="206"/>
          <w:jc w:val="center"/>
        </w:trPr>
        <w:tc>
          <w:tcPr>
            <w:tcW w:w="1922" w:type="dxa"/>
            <w:tcBorders>
              <w:bottom w:val="nil"/>
            </w:tcBorders>
            <w:shd w:val="clear" w:color="auto" w:fill="FFFFFF"/>
            <w:vAlign w:val="center"/>
          </w:tcPr>
          <w:p w14:paraId="2C67164C" w14:textId="77777777" w:rsidR="00266D15" w:rsidRDefault="00266D15" w:rsidP="00C24D58">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09CF31A3" w14:textId="77777777" w:rsidR="00266D15" w:rsidRDefault="00266D15" w:rsidP="00C24D58">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266D15" w14:paraId="0F06A6FE" w14:textId="77777777" w:rsidTr="00C24D58">
        <w:trPr>
          <w:trHeight w:val="206"/>
          <w:jc w:val="center"/>
        </w:trPr>
        <w:tc>
          <w:tcPr>
            <w:tcW w:w="1922" w:type="dxa"/>
            <w:tcBorders>
              <w:top w:val="nil"/>
              <w:bottom w:val="single" w:sz="4" w:space="0" w:color="auto"/>
            </w:tcBorders>
            <w:shd w:val="clear" w:color="auto" w:fill="FFFFFF"/>
            <w:vAlign w:val="center"/>
          </w:tcPr>
          <w:p w14:paraId="3432F17E" w14:textId="77777777" w:rsidR="00266D15" w:rsidRDefault="00266D15" w:rsidP="00C24D58">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21673270" w14:textId="77777777" w:rsidR="00266D15" w:rsidRDefault="00266D15" w:rsidP="00C24D58">
            <w:pPr>
              <w:spacing w:line="252" w:lineRule="auto"/>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Pr>
                <w:rFonts w:hint="eastAsia"/>
                <w:kern w:val="2"/>
                <w:sz w:val="21"/>
                <w:szCs w:val="21"/>
                <w:lang w:eastAsia="zh-CN"/>
              </w:rPr>
              <w:t>，</w:t>
            </w:r>
            <w:r>
              <w:rPr>
                <w:kern w:val="2"/>
                <w:sz w:val="21"/>
                <w:szCs w:val="21"/>
              </w:rPr>
              <w:t>etc.</w:t>
            </w:r>
          </w:p>
        </w:tc>
      </w:tr>
    </w:tbl>
    <w:p w14:paraId="5674EF0D" w14:textId="77777777" w:rsidR="00266D15" w:rsidRPr="00266D15" w:rsidRDefault="00266D15" w:rsidP="00266D15">
      <w:pPr>
        <w:ind w:firstLineChars="0" w:firstLine="0"/>
        <w:rPr>
          <w:rFonts w:hint="eastAsia"/>
          <w:lang w:eastAsia="zh-CN"/>
        </w:rPr>
      </w:pPr>
    </w:p>
    <w:p w14:paraId="5D33FB35" w14:textId="563EAF8F" w:rsidR="00BE17D8" w:rsidRDefault="00BE17D8" w:rsidP="00BE17D8">
      <w:pPr>
        <w:pStyle w:val="2"/>
        <w:spacing w:before="120"/>
      </w:pPr>
      <w:bookmarkStart w:id="93" w:name="_Toc71816080"/>
      <w:r>
        <w:rPr>
          <w:rFonts w:hint="eastAsia"/>
        </w:rPr>
        <w:t>5.4</w:t>
      </w:r>
      <w:r>
        <w:t xml:space="preserve">  </w:t>
      </w:r>
      <w:r>
        <w:rPr>
          <w:rFonts w:hint="eastAsia"/>
        </w:rPr>
        <w:t>实验结果分析</w:t>
      </w:r>
      <w:bookmarkEnd w:id="93"/>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4" w:name="_Toc71816081"/>
      <w:r>
        <w:rPr>
          <w:rFonts w:hint="eastAsia"/>
        </w:rPr>
        <w:t>5</w:t>
      </w:r>
      <w:r>
        <w:t xml:space="preserve">.4.1  </w:t>
      </w:r>
      <w:r w:rsidR="00E804C3">
        <w:rPr>
          <w:rFonts w:hint="eastAsia"/>
        </w:rPr>
        <w:t>实验细节</w:t>
      </w:r>
      <w:bookmarkEnd w:id="94"/>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051E7159"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在改进得数据集中进行模型性能得评测时，</w:t>
      </w:r>
      <w:r w:rsidRPr="00E804C3">
        <w:rPr>
          <w:lang w:eastAsia="zh-CN"/>
        </w:rPr>
        <w:t>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w:t>
      </w:r>
      <w:r w:rsidR="001841FE" w:rsidRPr="001841FE">
        <w:rPr>
          <w:rFonts w:hint="eastAsia"/>
          <w:lang w:eastAsia="zh-CN"/>
        </w:rPr>
        <w:lastRenderedPageBreak/>
        <w:t>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E25768E"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3A92C78D" w:rsidR="00B14CBB" w:rsidRPr="00B14CBB" w:rsidRDefault="00F025EF" w:rsidP="00B14CBB">
      <w:pPr>
        <w:pStyle w:val="3"/>
        <w:spacing w:before="120"/>
        <w:rPr>
          <w:rFonts w:hint="eastAsia"/>
        </w:rPr>
      </w:pPr>
      <w:bookmarkStart w:id="95" w:name="_Toc71816082"/>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5"/>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51E5B592" w:rsidR="00A04AFD" w:rsidRDefault="00453B2F" w:rsidP="00813052">
      <w:pPr>
        <w:ind w:firstLine="480"/>
        <w:rPr>
          <w:lang w:eastAsia="zh-CN"/>
        </w:rPr>
      </w:pPr>
      <w:r>
        <w:rPr>
          <w:rFonts w:hint="eastAsia"/>
          <w:lang w:eastAsia="zh-CN"/>
        </w:rPr>
        <w:lastRenderedPageBreak/>
        <w:t>对于机动车多模轨迹概率化预测模型的模型搭建和参数设置，在第三章节，本文已经做出了详细的阐述，在此就不过多赘述。接下来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747378CE" w14:textId="77777777" w:rsidR="00B14CBB" w:rsidRDefault="00B14CBB" w:rsidP="00813052">
      <w:pPr>
        <w:ind w:firstLine="480"/>
        <w:rPr>
          <w:rFonts w:hint="eastAsia"/>
          <w:lang w:eastAsia="zh-CN"/>
        </w:rPr>
      </w:pPr>
    </w:p>
    <w:p w14:paraId="6DB14D68" w14:textId="2F8DF818"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w:t>
      </w:r>
      <w:r w:rsidR="005234EB">
        <w:rPr>
          <w:sz w:val="21"/>
          <w:szCs w:val="21"/>
          <w:lang w:eastAsia="zh-CN"/>
        </w:rPr>
        <w:t>3</w:t>
      </w:r>
      <w:r w:rsidRPr="00A04AFD">
        <w:rPr>
          <w:sz w:val="21"/>
          <w:szCs w:val="21"/>
          <w:lang w:eastAsia="zh-CN"/>
        </w:rPr>
        <w:t xml:space="preserve">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5E893F63" w:rsidR="000406EE" w:rsidRDefault="000406EE" w:rsidP="00453B2F">
      <w:pPr>
        <w:ind w:firstLine="480"/>
        <w:rPr>
          <w:lang w:eastAsia="zh-CN"/>
        </w:rPr>
      </w:pPr>
      <w:r w:rsidRPr="000406EE">
        <w:rPr>
          <w:rFonts w:hint="eastAsia"/>
          <w:lang w:eastAsia="zh-CN"/>
        </w:rPr>
        <w:t>将</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4E5DD82B" w14:textId="77777777" w:rsidR="00B14CBB" w:rsidRDefault="00B14CBB" w:rsidP="00B14CBB">
      <w:pPr>
        <w:ind w:firstLineChars="0" w:firstLine="0"/>
        <w:rPr>
          <w:rFonts w:hint="eastAsia"/>
          <w:lang w:eastAsia="zh-CN"/>
        </w:rPr>
      </w:pPr>
    </w:p>
    <w:p w14:paraId="013ACDF4" w14:textId="77777777" w:rsidR="00B14CBB" w:rsidRPr="006F42C0" w:rsidRDefault="00B14CBB" w:rsidP="00B14CB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47FBC56F" w14:textId="77777777" w:rsidR="00B14CBB" w:rsidRPr="006F42C0" w:rsidRDefault="00B14CBB" w:rsidP="00B14CBB">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20D20B38" w14:textId="77777777" w:rsidR="00B14CBB" w:rsidRPr="006F42C0" w:rsidRDefault="00B14CBB" w:rsidP="00B14CB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B14CBB" w:rsidRPr="006F42C0" w14:paraId="7883716B" w14:textId="77777777" w:rsidTr="00C24D58">
        <w:tc>
          <w:tcPr>
            <w:tcW w:w="485" w:type="pct"/>
            <w:vAlign w:val="center"/>
          </w:tcPr>
          <w:p w14:paraId="350524C2" w14:textId="77777777" w:rsidR="00B14CBB" w:rsidRPr="006F42C0" w:rsidRDefault="00B14CBB" w:rsidP="00C24D58">
            <w:pPr>
              <w:ind w:firstLineChars="0" w:firstLine="0"/>
              <w:jc w:val="center"/>
              <w:rPr>
                <w:sz w:val="21"/>
                <w:szCs w:val="21"/>
                <w:lang w:eastAsia="zh-CN"/>
              </w:rPr>
            </w:pPr>
          </w:p>
        </w:tc>
        <w:tc>
          <w:tcPr>
            <w:tcW w:w="4515" w:type="pct"/>
            <w:gridSpan w:val="10"/>
            <w:vAlign w:val="center"/>
          </w:tcPr>
          <w:p w14:paraId="215FEFE9"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单一任务的轨迹预测模型</w:t>
            </w:r>
          </w:p>
        </w:tc>
      </w:tr>
      <w:tr w:rsidR="00B14CBB" w:rsidRPr="006F42C0" w14:paraId="2F41F3A1" w14:textId="77777777" w:rsidTr="00C24D58">
        <w:trPr>
          <w:trHeight w:val="144"/>
        </w:trPr>
        <w:tc>
          <w:tcPr>
            <w:tcW w:w="485" w:type="pct"/>
            <w:vMerge w:val="restart"/>
            <w:vAlign w:val="center"/>
          </w:tcPr>
          <w:p w14:paraId="65A3036A" w14:textId="77777777" w:rsidR="00B14CBB" w:rsidRPr="006F42C0" w:rsidRDefault="00B14CBB" w:rsidP="00C24D58">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39C6E8ED" w14:textId="77777777" w:rsidR="00B14CBB" w:rsidRPr="006F42C0" w:rsidRDefault="00B14CBB" w:rsidP="00C24D58">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1EE2A9C3" w14:textId="77777777" w:rsidR="00B14CBB" w:rsidRPr="006F42C0" w:rsidRDefault="00B14CBB" w:rsidP="00C24D58">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78975343"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0621EBC" w14:textId="77777777" w:rsidR="00B14CBB" w:rsidRPr="006F42C0" w:rsidRDefault="00B14CBB" w:rsidP="00C24D58">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B14CBB" w:rsidRPr="006F42C0" w14:paraId="2D6BEF6F" w14:textId="77777777" w:rsidTr="00C24D58">
        <w:trPr>
          <w:trHeight w:val="144"/>
        </w:trPr>
        <w:tc>
          <w:tcPr>
            <w:tcW w:w="485" w:type="pct"/>
            <w:vMerge/>
            <w:tcBorders>
              <w:bottom w:val="single" w:sz="4" w:space="0" w:color="auto"/>
            </w:tcBorders>
            <w:vAlign w:val="center"/>
          </w:tcPr>
          <w:p w14:paraId="102C3F75" w14:textId="77777777" w:rsidR="00B14CBB" w:rsidRPr="006F42C0" w:rsidRDefault="00B14CBB" w:rsidP="00C24D58">
            <w:pPr>
              <w:ind w:firstLineChars="0" w:firstLine="0"/>
              <w:jc w:val="center"/>
              <w:rPr>
                <w:sz w:val="21"/>
                <w:szCs w:val="21"/>
                <w:lang w:eastAsia="zh-CN"/>
              </w:rPr>
            </w:pPr>
          </w:p>
        </w:tc>
        <w:tc>
          <w:tcPr>
            <w:tcW w:w="388" w:type="pct"/>
            <w:tcBorders>
              <w:bottom w:val="single" w:sz="4" w:space="0" w:color="auto"/>
            </w:tcBorders>
            <w:vAlign w:val="center"/>
          </w:tcPr>
          <w:p w14:paraId="0C8B286D"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19A848F"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FDC4D2C"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189680D"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7F69971B"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10D6E597"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1F329239"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7220494E"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BA922CE"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2A92137" w14:textId="77777777" w:rsidR="00B14CBB" w:rsidRPr="006F42C0" w:rsidRDefault="00B14CBB" w:rsidP="00C24D58">
            <w:pPr>
              <w:ind w:firstLineChars="0" w:firstLine="0"/>
              <w:jc w:val="center"/>
              <w:rPr>
                <w:sz w:val="21"/>
                <w:szCs w:val="21"/>
                <w:lang w:eastAsia="zh-CN"/>
              </w:rPr>
            </w:pPr>
          </w:p>
        </w:tc>
      </w:tr>
      <w:tr w:rsidR="00B14CBB" w:rsidRPr="006F42C0" w14:paraId="37169AF1" w14:textId="77777777" w:rsidTr="00C24D58">
        <w:tc>
          <w:tcPr>
            <w:tcW w:w="485" w:type="pct"/>
            <w:tcBorders>
              <w:bottom w:val="nil"/>
            </w:tcBorders>
            <w:vAlign w:val="center"/>
          </w:tcPr>
          <w:p w14:paraId="20CD2E80"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A7D9F51"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4055D6D2"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381EFB73"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7A1375B"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1ED569F7"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7C4EDC47"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78658ECB"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6B23FD73"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5EBF20C8"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5598A2C"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B14CBB" w:rsidRPr="006F42C0" w14:paraId="6D603DAA" w14:textId="77777777" w:rsidTr="00C24D58">
        <w:tc>
          <w:tcPr>
            <w:tcW w:w="485" w:type="pct"/>
            <w:tcBorders>
              <w:top w:val="nil"/>
              <w:bottom w:val="nil"/>
            </w:tcBorders>
            <w:vAlign w:val="center"/>
          </w:tcPr>
          <w:p w14:paraId="7942EB09"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73FB028"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155B9FD"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0CCCF03"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5C2E9775"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027541FE"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771629F"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03E15432"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7667B1E4"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03206CB8"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0DF7901C"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B14CBB" w:rsidRPr="006F42C0" w14:paraId="031B29A6" w14:textId="77777777" w:rsidTr="00C24D58">
        <w:tc>
          <w:tcPr>
            <w:tcW w:w="485" w:type="pct"/>
            <w:tcBorders>
              <w:top w:val="nil"/>
              <w:bottom w:val="single" w:sz="4" w:space="0" w:color="auto"/>
            </w:tcBorders>
            <w:vAlign w:val="center"/>
          </w:tcPr>
          <w:p w14:paraId="202A9C25"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1DB4F4CF"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422079F9"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72F417F3"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947C4F5"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5BB242" w14:textId="77777777" w:rsidR="00B14CBB" w:rsidRPr="006F42C0" w:rsidRDefault="00B14CBB" w:rsidP="00C24D58">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65D28436"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5826FDBB"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6AE0E146"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502F1B50"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3A37A0A8"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B14CBB" w:rsidRPr="006F42C0" w14:paraId="2D85242B" w14:textId="77777777" w:rsidTr="00C24D58">
        <w:tc>
          <w:tcPr>
            <w:tcW w:w="485" w:type="pct"/>
            <w:tcBorders>
              <w:bottom w:val="nil"/>
            </w:tcBorders>
            <w:vAlign w:val="center"/>
          </w:tcPr>
          <w:p w14:paraId="441965E6"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1D6702EC" w14:textId="77777777" w:rsidR="00B14CBB" w:rsidRPr="006F42C0" w:rsidRDefault="00B14CBB" w:rsidP="00C24D58">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13E7E477" w14:textId="77777777" w:rsidR="00B14CBB" w:rsidRPr="006F42C0" w:rsidRDefault="00B14CBB" w:rsidP="00C24D58">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42345CB5" w14:textId="77777777" w:rsidR="00B14CBB" w:rsidRPr="006F42C0" w:rsidRDefault="00B14CBB" w:rsidP="00C24D58">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6DD55D6C" w14:textId="77777777" w:rsidR="00B14CBB" w:rsidRPr="006F42C0" w:rsidRDefault="00B14CBB" w:rsidP="00C24D58">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2D6DF7FD" w14:textId="77777777" w:rsidR="00B14CBB" w:rsidRPr="006F42C0" w:rsidRDefault="00B14CBB" w:rsidP="00C24D58">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ECF7335" w14:textId="77777777" w:rsidR="00B14CBB" w:rsidRPr="006F42C0" w:rsidRDefault="00B14CBB" w:rsidP="00C24D58">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2783B157" w14:textId="77777777" w:rsidR="00B14CBB" w:rsidRPr="006F42C0" w:rsidRDefault="00B14CBB" w:rsidP="00C24D58">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02371E77" w14:textId="77777777" w:rsidR="00B14CBB" w:rsidRPr="006F42C0" w:rsidRDefault="00B14CBB" w:rsidP="00C24D58">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7987620" w14:textId="77777777" w:rsidR="00B14CBB" w:rsidRPr="006F42C0" w:rsidRDefault="00B14CBB" w:rsidP="00C24D58">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4EF87AA0" w14:textId="77777777" w:rsidR="00B14CBB" w:rsidRPr="006F42C0" w:rsidRDefault="00B14CBB" w:rsidP="00C24D58">
            <w:pPr>
              <w:ind w:firstLineChars="0" w:firstLine="0"/>
              <w:jc w:val="center"/>
              <w:rPr>
                <w:sz w:val="21"/>
                <w:szCs w:val="21"/>
              </w:rPr>
            </w:pPr>
            <w:r w:rsidRPr="006F42C0">
              <w:rPr>
                <w:sz w:val="21"/>
                <w:szCs w:val="21"/>
              </w:rPr>
              <w:t>0.65</w:t>
            </w:r>
          </w:p>
        </w:tc>
      </w:tr>
      <w:tr w:rsidR="00B14CBB" w:rsidRPr="006F42C0" w14:paraId="7628AF71" w14:textId="77777777" w:rsidTr="00C24D58">
        <w:tc>
          <w:tcPr>
            <w:tcW w:w="485" w:type="pct"/>
            <w:tcBorders>
              <w:top w:val="nil"/>
              <w:bottom w:val="nil"/>
            </w:tcBorders>
            <w:vAlign w:val="center"/>
          </w:tcPr>
          <w:p w14:paraId="67C94981"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015C96F" w14:textId="77777777" w:rsidR="00B14CBB" w:rsidRPr="006F42C0" w:rsidRDefault="00B14CBB" w:rsidP="00C24D58">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4EDD6C8F" w14:textId="77777777" w:rsidR="00B14CBB" w:rsidRPr="006F42C0" w:rsidRDefault="00B14CBB" w:rsidP="00C24D58">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9A7D7F" w14:textId="77777777" w:rsidR="00B14CBB" w:rsidRPr="006F42C0" w:rsidRDefault="00B14CBB" w:rsidP="00C24D58">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04CD38EC" w14:textId="77777777" w:rsidR="00B14CBB" w:rsidRPr="006F42C0" w:rsidRDefault="00B14CBB" w:rsidP="00C24D58">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500D69A9" w14:textId="77777777" w:rsidR="00B14CBB" w:rsidRPr="006F42C0" w:rsidRDefault="00B14CBB" w:rsidP="00C24D58">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2D9B4D84" w14:textId="77777777" w:rsidR="00B14CBB" w:rsidRPr="006F42C0" w:rsidRDefault="00B14CBB" w:rsidP="00C24D58">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39F9819E" w14:textId="77777777" w:rsidR="00B14CBB" w:rsidRPr="006F42C0" w:rsidRDefault="00B14CBB" w:rsidP="00C24D58">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33EE5ADF" w14:textId="77777777" w:rsidR="00B14CBB" w:rsidRPr="006F42C0" w:rsidRDefault="00B14CBB" w:rsidP="00C24D58">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A20F9FF" w14:textId="77777777" w:rsidR="00B14CBB" w:rsidRPr="006F42C0" w:rsidRDefault="00B14CBB" w:rsidP="00C24D58">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3E239570" w14:textId="77777777" w:rsidR="00B14CBB" w:rsidRPr="006F42C0" w:rsidRDefault="00B14CBB" w:rsidP="00C24D58">
            <w:pPr>
              <w:ind w:firstLineChars="0" w:firstLine="0"/>
              <w:jc w:val="center"/>
              <w:rPr>
                <w:sz w:val="21"/>
                <w:szCs w:val="21"/>
              </w:rPr>
            </w:pPr>
            <w:r w:rsidRPr="006F42C0">
              <w:rPr>
                <w:sz w:val="21"/>
                <w:szCs w:val="21"/>
              </w:rPr>
              <w:t>0.87</w:t>
            </w:r>
          </w:p>
        </w:tc>
      </w:tr>
      <w:tr w:rsidR="00B14CBB" w:rsidRPr="006F42C0" w14:paraId="6FCEA468" w14:textId="77777777" w:rsidTr="00C24D58">
        <w:tc>
          <w:tcPr>
            <w:tcW w:w="485" w:type="pct"/>
            <w:tcBorders>
              <w:top w:val="nil"/>
            </w:tcBorders>
            <w:vAlign w:val="center"/>
          </w:tcPr>
          <w:p w14:paraId="11DF8661"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4732E252" w14:textId="77777777" w:rsidR="00B14CBB" w:rsidRPr="006F42C0" w:rsidRDefault="00B14CBB" w:rsidP="00C24D58">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06214EA4" w14:textId="77777777" w:rsidR="00B14CBB" w:rsidRPr="006F42C0" w:rsidRDefault="00B14CBB" w:rsidP="00C24D58">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46D29DCE" w14:textId="77777777" w:rsidR="00B14CBB" w:rsidRPr="006F42C0" w:rsidRDefault="00B14CBB" w:rsidP="00C24D58">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18FCB278" w14:textId="77777777" w:rsidR="00B14CBB" w:rsidRPr="006F42C0" w:rsidRDefault="00B14CBB" w:rsidP="00C24D58">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15755C6" w14:textId="77777777" w:rsidR="00B14CBB" w:rsidRPr="006F42C0" w:rsidRDefault="00B14CBB" w:rsidP="00C24D58">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7E825EE6" w14:textId="77777777" w:rsidR="00B14CBB" w:rsidRPr="006F42C0" w:rsidRDefault="00B14CBB" w:rsidP="00C24D58">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6A7F92D1" w14:textId="77777777" w:rsidR="00B14CBB" w:rsidRPr="006F42C0" w:rsidRDefault="00B14CBB" w:rsidP="00C24D58">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3B30401B" w14:textId="77777777" w:rsidR="00B14CBB" w:rsidRPr="006F42C0" w:rsidRDefault="00B14CBB" w:rsidP="00C24D58">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45182007" w14:textId="77777777" w:rsidR="00B14CBB" w:rsidRPr="006F42C0" w:rsidRDefault="00B14CBB" w:rsidP="00C24D58">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49918CAD" w14:textId="77777777" w:rsidR="00B14CBB" w:rsidRPr="006F42C0" w:rsidRDefault="00B14CBB" w:rsidP="00C24D58">
            <w:pPr>
              <w:ind w:firstLineChars="0" w:firstLine="0"/>
              <w:jc w:val="center"/>
              <w:rPr>
                <w:b/>
                <w:bCs/>
                <w:sz w:val="21"/>
                <w:szCs w:val="21"/>
              </w:rPr>
            </w:pPr>
            <w:r w:rsidRPr="006F42C0">
              <w:rPr>
                <w:b/>
                <w:bCs/>
                <w:sz w:val="21"/>
                <w:szCs w:val="21"/>
              </w:rPr>
              <w:t>0.94</w:t>
            </w:r>
          </w:p>
        </w:tc>
      </w:tr>
      <w:tr w:rsidR="00B14CBB" w:rsidRPr="006F42C0" w14:paraId="561E065B" w14:textId="77777777" w:rsidTr="00C24D58">
        <w:tc>
          <w:tcPr>
            <w:tcW w:w="485" w:type="pct"/>
            <w:vMerge w:val="restart"/>
            <w:vAlign w:val="center"/>
          </w:tcPr>
          <w:p w14:paraId="658628A2" w14:textId="77777777" w:rsidR="00B14CBB" w:rsidRPr="006F42C0" w:rsidRDefault="00B14CBB" w:rsidP="00C24D58">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66D1BC9F" w14:textId="77777777" w:rsidR="00B14CBB" w:rsidRPr="006F42C0" w:rsidRDefault="00B14CBB" w:rsidP="00C24D58">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173DFD93" w14:textId="77777777" w:rsidR="00B14CBB" w:rsidRPr="006F42C0" w:rsidRDefault="00B14CBB" w:rsidP="00C24D58">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4035B3C3"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73E24FE" w14:textId="77777777" w:rsidR="00B14CBB" w:rsidRPr="006F42C0" w:rsidRDefault="00B14CBB" w:rsidP="00C24D58">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B14CBB" w:rsidRPr="006F42C0" w14:paraId="67015A93" w14:textId="77777777" w:rsidTr="00C24D58">
        <w:tc>
          <w:tcPr>
            <w:tcW w:w="485" w:type="pct"/>
            <w:vMerge/>
            <w:tcBorders>
              <w:bottom w:val="single" w:sz="4" w:space="0" w:color="auto"/>
            </w:tcBorders>
            <w:vAlign w:val="center"/>
          </w:tcPr>
          <w:p w14:paraId="58E6A1FB" w14:textId="77777777" w:rsidR="00B14CBB" w:rsidRPr="006F42C0" w:rsidRDefault="00B14CBB" w:rsidP="00C24D58">
            <w:pPr>
              <w:ind w:firstLineChars="0" w:firstLine="0"/>
              <w:jc w:val="center"/>
              <w:rPr>
                <w:sz w:val="21"/>
                <w:szCs w:val="21"/>
                <w:lang w:eastAsia="zh-CN"/>
              </w:rPr>
            </w:pPr>
          </w:p>
        </w:tc>
        <w:tc>
          <w:tcPr>
            <w:tcW w:w="388" w:type="pct"/>
            <w:tcBorders>
              <w:bottom w:val="single" w:sz="4" w:space="0" w:color="auto"/>
            </w:tcBorders>
            <w:vAlign w:val="center"/>
          </w:tcPr>
          <w:p w14:paraId="22E0FA9E"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2BFB5079"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4AF9F6"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4E64418F"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7733FA11"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00D4654"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84FCA93"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81B3CDF"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7FB1E2F"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77C1F5D8" w14:textId="77777777" w:rsidR="00B14CBB" w:rsidRPr="006F42C0" w:rsidRDefault="00B14CBB" w:rsidP="00C24D58">
            <w:pPr>
              <w:ind w:firstLineChars="0" w:firstLine="0"/>
              <w:jc w:val="center"/>
              <w:rPr>
                <w:sz w:val="21"/>
                <w:szCs w:val="21"/>
                <w:lang w:eastAsia="zh-CN"/>
              </w:rPr>
            </w:pPr>
          </w:p>
        </w:tc>
      </w:tr>
      <w:tr w:rsidR="00B14CBB" w:rsidRPr="006F42C0" w14:paraId="28C5BCB0" w14:textId="77777777" w:rsidTr="00C24D58">
        <w:tc>
          <w:tcPr>
            <w:tcW w:w="485" w:type="pct"/>
            <w:tcBorders>
              <w:bottom w:val="nil"/>
            </w:tcBorders>
            <w:vAlign w:val="center"/>
          </w:tcPr>
          <w:p w14:paraId="39FCA407"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C2D663A"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64B7960F"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04B93A"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3A42E8F9"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33F05886"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680CBC5"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36161C29"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09431156"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6CFCCBCF"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3923AD8D"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B14CBB" w:rsidRPr="006F42C0" w14:paraId="1288D9DA" w14:textId="77777777" w:rsidTr="00C24D58">
        <w:tc>
          <w:tcPr>
            <w:tcW w:w="485" w:type="pct"/>
            <w:tcBorders>
              <w:top w:val="nil"/>
              <w:bottom w:val="nil"/>
            </w:tcBorders>
            <w:vAlign w:val="center"/>
          </w:tcPr>
          <w:p w14:paraId="44E463D6"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8D6CF8E"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33E520A7"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782264A1"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5A7B7D02"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4E778DC4" w14:textId="77777777" w:rsidR="00B14CBB" w:rsidRPr="006F42C0" w:rsidRDefault="00B14CBB" w:rsidP="00C24D58">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B868273"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52476558"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1807CC92"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7E3FAA38"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6B72147C"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B14CBB" w:rsidRPr="006F42C0" w14:paraId="65C9B2A0" w14:textId="77777777" w:rsidTr="00C24D58">
        <w:tc>
          <w:tcPr>
            <w:tcW w:w="485" w:type="pct"/>
            <w:tcBorders>
              <w:top w:val="nil"/>
              <w:bottom w:val="single" w:sz="4" w:space="0" w:color="auto"/>
            </w:tcBorders>
            <w:vAlign w:val="center"/>
          </w:tcPr>
          <w:p w14:paraId="271A3CF7"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34A18F1F"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34FC655D"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1C9771A"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EB03E0"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2B0083A4"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DC6E732"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62A040FA"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8E9B287"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872BA9C"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646DDD25"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B14CBB" w:rsidRPr="006F42C0" w14:paraId="35847645" w14:textId="77777777" w:rsidTr="00C24D58">
        <w:tc>
          <w:tcPr>
            <w:tcW w:w="485" w:type="pct"/>
            <w:tcBorders>
              <w:bottom w:val="nil"/>
            </w:tcBorders>
            <w:vAlign w:val="center"/>
          </w:tcPr>
          <w:p w14:paraId="05D68A55"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12858911"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27E80EC5"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0C8B5AE2"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592A563C"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483B163C"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1DD0DEDB"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71022FFA"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7BF78167"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612C48B9"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AEEC83B"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0.47</w:t>
            </w:r>
          </w:p>
        </w:tc>
      </w:tr>
      <w:tr w:rsidR="00B14CBB" w:rsidRPr="006F42C0" w14:paraId="30056CFF" w14:textId="77777777" w:rsidTr="00C24D58">
        <w:tc>
          <w:tcPr>
            <w:tcW w:w="485" w:type="pct"/>
            <w:tcBorders>
              <w:top w:val="nil"/>
              <w:bottom w:val="nil"/>
            </w:tcBorders>
            <w:vAlign w:val="center"/>
          </w:tcPr>
          <w:p w14:paraId="35BA1234"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E592643"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7D1DBC37"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78CA8F0D"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DDED658"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38D1A1BF"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5D36E391"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1DC520F2"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E8DB3A4"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0D31583F"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9132F2C"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0.67</w:t>
            </w:r>
          </w:p>
        </w:tc>
      </w:tr>
      <w:tr w:rsidR="00B14CBB" w:rsidRPr="006F42C0" w14:paraId="4B2B004F" w14:textId="77777777" w:rsidTr="00C24D58">
        <w:tc>
          <w:tcPr>
            <w:tcW w:w="485" w:type="pct"/>
            <w:tcBorders>
              <w:top w:val="nil"/>
            </w:tcBorders>
            <w:vAlign w:val="center"/>
          </w:tcPr>
          <w:p w14:paraId="5B334D73"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A2F144F"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5B2B0B3D"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1D5B1C9F"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4B65C419"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1A20BFBC"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7568622A"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408AE16A"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2AF67899"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4C7D5E4C"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009765DA"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0.78</w:t>
            </w:r>
          </w:p>
        </w:tc>
      </w:tr>
    </w:tbl>
    <w:p w14:paraId="4BB7C5AB" w14:textId="77777777" w:rsidR="00B14CBB" w:rsidRPr="006F42C0" w:rsidRDefault="00B14CBB" w:rsidP="00B14CB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B14CBB" w:rsidRPr="006F42C0" w14:paraId="569320BF" w14:textId="77777777" w:rsidTr="00C24D58">
        <w:tc>
          <w:tcPr>
            <w:tcW w:w="534" w:type="pct"/>
            <w:vAlign w:val="center"/>
          </w:tcPr>
          <w:p w14:paraId="642716CC" w14:textId="77777777" w:rsidR="00B14CBB" w:rsidRPr="006F42C0" w:rsidRDefault="00B14CBB" w:rsidP="00C24D58">
            <w:pPr>
              <w:ind w:firstLineChars="0" w:firstLine="0"/>
              <w:jc w:val="center"/>
              <w:rPr>
                <w:sz w:val="21"/>
                <w:szCs w:val="21"/>
                <w:lang w:eastAsia="zh-CN"/>
              </w:rPr>
            </w:pPr>
          </w:p>
        </w:tc>
        <w:tc>
          <w:tcPr>
            <w:tcW w:w="4466" w:type="pct"/>
            <w:gridSpan w:val="10"/>
            <w:vAlign w:val="center"/>
          </w:tcPr>
          <w:p w14:paraId="4AA27C9B"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多任务轨迹预测模型</w:t>
            </w:r>
          </w:p>
        </w:tc>
      </w:tr>
      <w:tr w:rsidR="00B14CBB" w:rsidRPr="006F42C0" w14:paraId="7EB40D30" w14:textId="77777777" w:rsidTr="00C24D58">
        <w:trPr>
          <w:trHeight w:val="144"/>
        </w:trPr>
        <w:tc>
          <w:tcPr>
            <w:tcW w:w="534" w:type="pct"/>
            <w:vMerge w:val="restart"/>
            <w:vAlign w:val="center"/>
          </w:tcPr>
          <w:p w14:paraId="655C2271" w14:textId="77777777" w:rsidR="00B14CBB" w:rsidRPr="006F42C0" w:rsidRDefault="00B14CBB" w:rsidP="00C24D58">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1AA227D6" w14:textId="77777777" w:rsidR="00B14CBB" w:rsidRPr="006F42C0" w:rsidRDefault="00B14CBB" w:rsidP="00C24D58">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59DF0DF7" w14:textId="77777777" w:rsidR="00B14CBB" w:rsidRPr="006F42C0" w:rsidRDefault="00B14CBB" w:rsidP="00C24D58">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5D2792AC"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5232B76F" w14:textId="77777777" w:rsidR="00B14CBB" w:rsidRPr="006F42C0" w:rsidRDefault="00B14CBB" w:rsidP="00C24D58">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B14CBB" w:rsidRPr="006F42C0" w14:paraId="364C42A7" w14:textId="77777777" w:rsidTr="00C24D58">
        <w:trPr>
          <w:trHeight w:val="144"/>
        </w:trPr>
        <w:tc>
          <w:tcPr>
            <w:tcW w:w="534" w:type="pct"/>
            <w:vMerge/>
            <w:tcBorders>
              <w:bottom w:val="single" w:sz="4" w:space="0" w:color="auto"/>
            </w:tcBorders>
            <w:vAlign w:val="center"/>
          </w:tcPr>
          <w:p w14:paraId="5C6AF1E8" w14:textId="77777777" w:rsidR="00B14CBB" w:rsidRPr="006F42C0" w:rsidRDefault="00B14CBB" w:rsidP="00C24D58">
            <w:pPr>
              <w:ind w:firstLineChars="0" w:firstLine="0"/>
              <w:jc w:val="center"/>
              <w:rPr>
                <w:sz w:val="21"/>
                <w:szCs w:val="21"/>
                <w:lang w:eastAsia="zh-CN"/>
              </w:rPr>
            </w:pPr>
          </w:p>
        </w:tc>
        <w:tc>
          <w:tcPr>
            <w:tcW w:w="386" w:type="pct"/>
            <w:tcBorders>
              <w:bottom w:val="single" w:sz="4" w:space="0" w:color="auto"/>
            </w:tcBorders>
            <w:vAlign w:val="center"/>
          </w:tcPr>
          <w:p w14:paraId="0DCF3AB5"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20BFB08"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0AA547A"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1777562"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EDEF8C1" w14:textId="77777777" w:rsidR="00B14CBB" w:rsidRPr="006F42C0" w:rsidRDefault="00B14CBB" w:rsidP="00C24D58">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4AFA0CBF"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5C7CA95"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CB3B61C"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655E0CF0"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642338F0" w14:textId="77777777" w:rsidR="00B14CBB" w:rsidRPr="006F42C0" w:rsidRDefault="00B14CBB" w:rsidP="00C24D58">
            <w:pPr>
              <w:ind w:firstLineChars="0" w:firstLine="0"/>
              <w:jc w:val="center"/>
              <w:rPr>
                <w:sz w:val="21"/>
                <w:szCs w:val="21"/>
                <w:lang w:eastAsia="zh-CN"/>
              </w:rPr>
            </w:pPr>
          </w:p>
        </w:tc>
      </w:tr>
      <w:tr w:rsidR="00B14CBB" w:rsidRPr="006F42C0" w14:paraId="033E4566" w14:textId="77777777" w:rsidTr="00C24D58">
        <w:tc>
          <w:tcPr>
            <w:tcW w:w="534" w:type="pct"/>
            <w:tcBorders>
              <w:bottom w:val="nil"/>
              <w:right w:val="nil"/>
            </w:tcBorders>
            <w:vAlign w:val="center"/>
          </w:tcPr>
          <w:p w14:paraId="26A5D6FD" w14:textId="77777777" w:rsidR="00B14CBB" w:rsidRPr="006F42C0" w:rsidRDefault="00B14CBB" w:rsidP="00C24D58">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433564FA" w14:textId="77777777" w:rsidR="00B14CBB" w:rsidRPr="006F42C0" w:rsidRDefault="00B14CBB" w:rsidP="00C24D58">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726FA615" w14:textId="77777777" w:rsidR="00B14CBB" w:rsidRPr="006F42C0" w:rsidRDefault="00B14CBB" w:rsidP="00C24D58">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4043569C" w14:textId="77777777" w:rsidR="00B14CBB" w:rsidRPr="006F42C0" w:rsidRDefault="00B14CBB" w:rsidP="00C24D58">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725E768F" w14:textId="77777777" w:rsidR="00B14CBB" w:rsidRPr="006F42C0" w:rsidRDefault="00B14CBB" w:rsidP="00C24D58">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2CF74EA0" w14:textId="77777777" w:rsidR="00B14CBB" w:rsidRPr="006F42C0" w:rsidRDefault="00B14CBB" w:rsidP="00C24D58">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26902193" w14:textId="77777777" w:rsidR="00B14CBB" w:rsidRPr="006F42C0" w:rsidRDefault="00B14CBB" w:rsidP="00C24D58">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0264C8E4" w14:textId="77777777" w:rsidR="00B14CBB" w:rsidRPr="006F42C0" w:rsidRDefault="00B14CBB" w:rsidP="00C24D58">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6F7B870D" w14:textId="77777777" w:rsidR="00B14CBB" w:rsidRPr="006F42C0" w:rsidRDefault="00B14CBB" w:rsidP="00C24D58">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70F8EEB7" w14:textId="77777777" w:rsidR="00B14CBB" w:rsidRPr="006F42C0" w:rsidRDefault="00B14CBB" w:rsidP="00C24D58">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18EAD01A" w14:textId="77777777" w:rsidR="00B14CBB" w:rsidRPr="006F42C0" w:rsidRDefault="00B14CBB" w:rsidP="00C24D58">
            <w:pPr>
              <w:ind w:firstLineChars="0" w:firstLine="0"/>
              <w:jc w:val="center"/>
              <w:rPr>
                <w:sz w:val="21"/>
                <w:szCs w:val="21"/>
                <w:lang w:eastAsia="zh-CN"/>
              </w:rPr>
            </w:pPr>
            <w:r w:rsidRPr="006F42C0">
              <w:rPr>
                <w:sz w:val="21"/>
                <w:szCs w:val="21"/>
              </w:rPr>
              <w:t>0.64</w:t>
            </w:r>
          </w:p>
        </w:tc>
      </w:tr>
      <w:tr w:rsidR="00B14CBB" w:rsidRPr="006F42C0" w14:paraId="46DA4945" w14:textId="77777777" w:rsidTr="00C24D58">
        <w:tc>
          <w:tcPr>
            <w:tcW w:w="534" w:type="pct"/>
            <w:tcBorders>
              <w:top w:val="nil"/>
              <w:bottom w:val="nil"/>
              <w:right w:val="nil"/>
            </w:tcBorders>
            <w:vAlign w:val="center"/>
          </w:tcPr>
          <w:p w14:paraId="06F90644" w14:textId="77777777" w:rsidR="00B14CBB" w:rsidRPr="006F42C0" w:rsidRDefault="00B14CBB" w:rsidP="00C24D58">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1A7218A1" w14:textId="77777777" w:rsidR="00B14CBB" w:rsidRPr="006F42C0" w:rsidRDefault="00B14CBB" w:rsidP="00C24D58">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6278C42" w14:textId="77777777" w:rsidR="00B14CBB" w:rsidRPr="006F42C0" w:rsidRDefault="00B14CBB" w:rsidP="00C24D58">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563C77E9" w14:textId="77777777" w:rsidR="00B14CBB" w:rsidRPr="006F42C0" w:rsidRDefault="00B14CBB" w:rsidP="00C24D58">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68D1031E" w14:textId="77777777" w:rsidR="00B14CBB" w:rsidRPr="006F42C0" w:rsidRDefault="00B14CBB" w:rsidP="00C24D58">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35717369" w14:textId="77777777" w:rsidR="00B14CBB" w:rsidRPr="006F42C0" w:rsidRDefault="00B14CBB" w:rsidP="00C24D58">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5C6550FE" w14:textId="77777777" w:rsidR="00B14CBB" w:rsidRPr="006F42C0" w:rsidRDefault="00B14CBB" w:rsidP="00C24D58">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35E115E9" w14:textId="77777777" w:rsidR="00B14CBB" w:rsidRPr="006F42C0" w:rsidRDefault="00B14CBB" w:rsidP="00C24D58">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17126C3B" w14:textId="77777777" w:rsidR="00B14CBB" w:rsidRPr="006F42C0" w:rsidRDefault="00B14CBB" w:rsidP="00C24D58">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38CECC15" w14:textId="77777777" w:rsidR="00B14CBB" w:rsidRPr="006F42C0" w:rsidRDefault="00B14CBB" w:rsidP="00C24D58">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70780164" w14:textId="77777777" w:rsidR="00B14CBB" w:rsidRPr="006F42C0" w:rsidRDefault="00B14CBB" w:rsidP="00C24D58">
            <w:pPr>
              <w:ind w:firstLineChars="0" w:firstLine="0"/>
              <w:jc w:val="center"/>
              <w:rPr>
                <w:sz w:val="21"/>
                <w:szCs w:val="21"/>
                <w:lang w:eastAsia="zh-CN"/>
              </w:rPr>
            </w:pPr>
            <w:r w:rsidRPr="006F42C0">
              <w:rPr>
                <w:sz w:val="21"/>
                <w:szCs w:val="21"/>
              </w:rPr>
              <w:t>0.88</w:t>
            </w:r>
          </w:p>
        </w:tc>
      </w:tr>
      <w:tr w:rsidR="00B14CBB" w:rsidRPr="006F42C0" w14:paraId="5FD1EEA8" w14:textId="77777777" w:rsidTr="00C24D58">
        <w:tc>
          <w:tcPr>
            <w:tcW w:w="534" w:type="pct"/>
            <w:tcBorders>
              <w:top w:val="nil"/>
              <w:right w:val="nil"/>
            </w:tcBorders>
            <w:vAlign w:val="center"/>
          </w:tcPr>
          <w:p w14:paraId="3F39C44B" w14:textId="77777777" w:rsidR="00B14CBB" w:rsidRPr="006F42C0" w:rsidRDefault="00B14CBB" w:rsidP="00C24D58">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262C3E20" w14:textId="77777777" w:rsidR="00B14CBB" w:rsidRPr="006F42C0" w:rsidRDefault="00B14CBB" w:rsidP="00C24D58">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0A58130A" w14:textId="77777777" w:rsidR="00B14CBB" w:rsidRPr="006F42C0" w:rsidRDefault="00B14CBB" w:rsidP="00C24D58">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6FDF300F" w14:textId="77777777" w:rsidR="00B14CBB" w:rsidRPr="006F42C0" w:rsidRDefault="00B14CBB" w:rsidP="00C24D58">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6043AFF3" w14:textId="77777777" w:rsidR="00B14CBB" w:rsidRPr="006F42C0" w:rsidRDefault="00B14CBB" w:rsidP="00C24D58">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1FC1EAE6" w14:textId="77777777" w:rsidR="00B14CBB" w:rsidRPr="006F42C0" w:rsidRDefault="00B14CBB" w:rsidP="00C24D58">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6D5D496D" w14:textId="77777777" w:rsidR="00B14CBB" w:rsidRPr="006F42C0" w:rsidRDefault="00B14CBB" w:rsidP="00C24D58">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2ED6CC91" w14:textId="77777777" w:rsidR="00B14CBB" w:rsidRPr="006F42C0" w:rsidRDefault="00B14CBB" w:rsidP="00C24D58">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017294CC" w14:textId="77777777" w:rsidR="00B14CBB" w:rsidRPr="006F42C0" w:rsidRDefault="00B14CBB" w:rsidP="00C24D58">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23C2F97A" w14:textId="77777777" w:rsidR="00B14CBB" w:rsidRPr="006F42C0" w:rsidRDefault="00B14CBB" w:rsidP="00C24D58">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09E98CF9" w14:textId="77777777" w:rsidR="00B14CBB" w:rsidRPr="006F42C0" w:rsidRDefault="00B14CBB" w:rsidP="00C24D58">
            <w:pPr>
              <w:ind w:firstLineChars="0" w:firstLine="0"/>
              <w:jc w:val="center"/>
              <w:rPr>
                <w:b/>
                <w:bCs/>
                <w:sz w:val="21"/>
                <w:szCs w:val="21"/>
                <w:lang w:eastAsia="zh-CN"/>
              </w:rPr>
            </w:pPr>
            <w:r w:rsidRPr="006F42C0">
              <w:rPr>
                <w:b/>
                <w:bCs/>
                <w:sz w:val="21"/>
                <w:szCs w:val="21"/>
              </w:rPr>
              <w:t>0.95</w:t>
            </w:r>
          </w:p>
        </w:tc>
      </w:tr>
      <w:tr w:rsidR="00B14CBB" w:rsidRPr="006F42C0" w14:paraId="552D00B2" w14:textId="77777777" w:rsidTr="00C24D58">
        <w:tc>
          <w:tcPr>
            <w:tcW w:w="534" w:type="pct"/>
            <w:vMerge w:val="restart"/>
            <w:vAlign w:val="center"/>
          </w:tcPr>
          <w:p w14:paraId="13BD7C16" w14:textId="77777777" w:rsidR="00B14CBB" w:rsidRPr="006F42C0" w:rsidRDefault="00B14CBB" w:rsidP="00C24D58">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674E1A14" w14:textId="77777777" w:rsidR="00B14CBB" w:rsidRPr="006F42C0" w:rsidRDefault="00B14CBB" w:rsidP="00C24D58">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A4B530C" w14:textId="77777777" w:rsidR="00B14CBB" w:rsidRPr="006F42C0" w:rsidRDefault="00B14CBB" w:rsidP="00C24D58">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6BDCEC5"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6AB24C7B" w14:textId="77777777" w:rsidR="00B14CBB" w:rsidRPr="006F42C0" w:rsidRDefault="00B14CBB" w:rsidP="00C24D58">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B14CBB" w:rsidRPr="006F42C0" w14:paraId="7A8B2FA2" w14:textId="77777777" w:rsidTr="00C24D58">
        <w:tc>
          <w:tcPr>
            <w:tcW w:w="534" w:type="pct"/>
            <w:vMerge/>
            <w:tcBorders>
              <w:bottom w:val="single" w:sz="4" w:space="0" w:color="auto"/>
            </w:tcBorders>
            <w:vAlign w:val="center"/>
          </w:tcPr>
          <w:p w14:paraId="3A8089BA" w14:textId="77777777" w:rsidR="00B14CBB" w:rsidRPr="006F42C0" w:rsidRDefault="00B14CBB" w:rsidP="00C24D58">
            <w:pPr>
              <w:ind w:firstLineChars="0" w:firstLine="0"/>
              <w:jc w:val="center"/>
              <w:rPr>
                <w:sz w:val="21"/>
                <w:szCs w:val="21"/>
                <w:lang w:eastAsia="zh-CN"/>
              </w:rPr>
            </w:pPr>
          </w:p>
        </w:tc>
        <w:tc>
          <w:tcPr>
            <w:tcW w:w="386" w:type="pct"/>
            <w:tcBorders>
              <w:bottom w:val="single" w:sz="4" w:space="0" w:color="auto"/>
            </w:tcBorders>
            <w:vAlign w:val="center"/>
          </w:tcPr>
          <w:p w14:paraId="70306EF9"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D1E2E76"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59E91CD6"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5F0431E1"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3EFA7368"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92A417D"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51F10AE"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FCCDD"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F2F21B" w14:textId="77777777" w:rsidR="00B14CBB" w:rsidRPr="006F42C0" w:rsidRDefault="00B14CBB" w:rsidP="00C24D58">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043EDC04" w14:textId="77777777" w:rsidR="00B14CBB" w:rsidRPr="006F42C0" w:rsidRDefault="00B14CBB" w:rsidP="00C24D58">
            <w:pPr>
              <w:ind w:firstLineChars="0" w:firstLine="0"/>
              <w:jc w:val="center"/>
              <w:rPr>
                <w:sz w:val="21"/>
                <w:szCs w:val="21"/>
                <w:lang w:eastAsia="zh-CN"/>
              </w:rPr>
            </w:pPr>
          </w:p>
        </w:tc>
      </w:tr>
      <w:tr w:rsidR="00B14CBB" w:rsidRPr="006F42C0" w14:paraId="598BD982" w14:textId="77777777" w:rsidTr="00C24D58">
        <w:tc>
          <w:tcPr>
            <w:tcW w:w="534" w:type="pct"/>
            <w:tcBorders>
              <w:bottom w:val="nil"/>
            </w:tcBorders>
            <w:vAlign w:val="center"/>
          </w:tcPr>
          <w:p w14:paraId="48AF642B" w14:textId="77777777" w:rsidR="00B14CBB" w:rsidRPr="006F42C0" w:rsidRDefault="00B14CBB" w:rsidP="00C24D58">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0BA2AB74"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7A982ED8"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B4A0D07"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22E2A96D"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6C8A72F1"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1668782C"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40D6E3C3" w14:textId="77777777" w:rsidR="00B14CBB" w:rsidRPr="006F42C0" w:rsidRDefault="00B14CBB" w:rsidP="00C24D58">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EEC7706" w14:textId="77777777" w:rsidR="00B14CBB" w:rsidRPr="006F42C0" w:rsidRDefault="00B14CBB" w:rsidP="00C24D58">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09EEA16" w14:textId="77777777" w:rsidR="00B14CBB" w:rsidRPr="006F42C0" w:rsidRDefault="00B14CBB" w:rsidP="00C24D58">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0B871DB8"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0.45</w:t>
            </w:r>
          </w:p>
        </w:tc>
      </w:tr>
      <w:tr w:rsidR="00B14CBB" w:rsidRPr="006F42C0" w14:paraId="5BB391E0" w14:textId="77777777" w:rsidTr="00C24D58">
        <w:tc>
          <w:tcPr>
            <w:tcW w:w="534" w:type="pct"/>
            <w:tcBorders>
              <w:top w:val="nil"/>
              <w:bottom w:val="nil"/>
            </w:tcBorders>
            <w:vAlign w:val="center"/>
          </w:tcPr>
          <w:p w14:paraId="65243CDF" w14:textId="77777777" w:rsidR="00B14CBB" w:rsidRPr="006F42C0" w:rsidRDefault="00B14CBB" w:rsidP="00C24D58">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3A401F63"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900F3C7"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494F8D4"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221AA732"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738CFC42"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02B65AAE"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28C16B80" w14:textId="77777777" w:rsidR="00B14CBB" w:rsidRPr="006F42C0" w:rsidRDefault="00B14CBB" w:rsidP="00C24D58">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1F45E060" w14:textId="77777777" w:rsidR="00B14CBB" w:rsidRPr="006F42C0" w:rsidRDefault="00B14CBB" w:rsidP="00C24D58">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56BD894E" w14:textId="77777777" w:rsidR="00B14CBB" w:rsidRPr="006F42C0" w:rsidRDefault="00B14CBB" w:rsidP="00C24D58">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40496BA6" w14:textId="77777777" w:rsidR="00B14CBB" w:rsidRPr="006F42C0" w:rsidRDefault="00B14CBB" w:rsidP="00C24D58">
            <w:pPr>
              <w:ind w:firstLineChars="0" w:firstLine="0"/>
              <w:jc w:val="center"/>
              <w:rPr>
                <w:sz w:val="21"/>
                <w:szCs w:val="21"/>
                <w:lang w:eastAsia="zh-CN"/>
              </w:rPr>
            </w:pPr>
            <w:r w:rsidRPr="006F42C0">
              <w:rPr>
                <w:rFonts w:eastAsia="等线"/>
                <w:color w:val="000000"/>
                <w:sz w:val="21"/>
                <w:szCs w:val="21"/>
              </w:rPr>
              <w:t>0.67</w:t>
            </w:r>
          </w:p>
        </w:tc>
      </w:tr>
      <w:tr w:rsidR="00B14CBB" w:rsidRPr="006F42C0" w14:paraId="7A3889BD" w14:textId="77777777" w:rsidTr="00C24D58">
        <w:tc>
          <w:tcPr>
            <w:tcW w:w="534" w:type="pct"/>
            <w:tcBorders>
              <w:top w:val="nil"/>
            </w:tcBorders>
            <w:vAlign w:val="center"/>
          </w:tcPr>
          <w:p w14:paraId="12F01EA9" w14:textId="77777777" w:rsidR="00B14CBB" w:rsidRPr="006F42C0" w:rsidRDefault="00B14CBB" w:rsidP="00C24D58">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20D4FC88"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25E8BDA8"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6CC09E1C"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347E8E56"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76273DF3"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A8082C5"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0F25A433" w14:textId="77777777" w:rsidR="00B14CBB" w:rsidRPr="006F42C0" w:rsidRDefault="00B14CBB" w:rsidP="00C24D58">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3218E9D5" w14:textId="77777777" w:rsidR="00B14CBB" w:rsidRPr="006F42C0" w:rsidRDefault="00B14CBB" w:rsidP="00C24D58">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00CF57CA" w14:textId="77777777" w:rsidR="00B14CBB" w:rsidRPr="006F42C0" w:rsidRDefault="00B14CBB" w:rsidP="00C24D58">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D6797D5" w14:textId="77777777" w:rsidR="00B14CBB" w:rsidRPr="006F42C0" w:rsidRDefault="00B14CBB" w:rsidP="00C24D58">
            <w:pPr>
              <w:ind w:firstLineChars="0" w:firstLine="0"/>
              <w:jc w:val="center"/>
              <w:rPr>
                <w:b/>
                <w:bCs/>
                <w:sz w:val="21"/>
                <w:szCs w:val="21"/>
                <w:lang w:eastAsia="zh-CN"/>
              </w:rPr>
            </w:pPr>
            <w:r w:rsidRPr="006F42C0">
              <w:rPr>
                <w:rFonts w:eastAsia="等线"/>
                <w:b/>
                <w:bCs/>
                <w:color w:val="000000"/>
                <w:sz w:val="21"/>
                <w:szCs w:val="21"/>
              </w:rPr>
              <w:t>0.77</w:t>
            </w:r>
          </w:p>
        </w:tc>
      </w:tr>
    </w:tbl>
    <w:p w14:paraId="1D87BB92" w14:textId="77777777" w:rsidR="00B14CBB" w:rsidRDefault="00B14CBB" w:rsidP="00B14CBB">
      <w:pPr>
        <w:ind w:firstLineChars="0" w:firstLine="0"/>
        <w:rPr>
          <w:rFonts w:hint="eastAsia"/>
          <w:lang w:eastAsia="zh-CN"/>
        </w:rPr>
      </w:pPr>
    </w:p>
    <w:p w14:paraId="611E9AED" w14:textId="1E92EF9F" w:rsidR="000406EE" w:rsidRDefault="000406EE" w:rsidP="00453B2F">
      <w:pPr>
        <w:ind w:firstLine="480"/>
        <w:rPr>
          <w:lang w:eastAsia="zh-CN"/>
        </w:rPr>
      </w:pPr>
      <w:r w:rsidRPr="000406EE">
        <w:rPr>
          <w:rFonts w:hint="eastAsia"/>
          <w:lang w:eastAsia="zh-CN"/>
        </w:rPr>
        <w:lastRenderedPageBreak/>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7D740D53" w:rsidR="002210A5" w:rsidRPr="00813052" w:rsidRDefault="00813052" w:rsidP="00B14CBB">
      <w:pPr>
        <w:ind w:firstLine="480"/>
        <w:rPr>
          <w:rFonts w:hint="eastAsia"/>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2047E992" w14:textId="22EF76C0" w:rsidR="00B92751" w:rsidRDefault="00453B2F" w:rsidP="00B92751">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63CDD74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1B85AE87" w:rsidR="00B8624A" w:rsidRPr="007373A9"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6"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5.4  Visualization</w:t>
      </w:r>
      <w:proofErr w:type="gramEnd"/>
      <w:r w:rsidRPr="00F4293E">
        <w:rPr>
          <w:sz w:val="21"/>
          <w:szCs w:val="21"/>
          <w:lang w:eastAsia="zh-CN"/>
        </w:rPr>
        <w:t xml:space="preserve"> of different values of vehicle anchor</w:t>
      </w:r>
    </w:p>
    <w:bookmarkEnd w:id="96"/>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6">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7">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8">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Pr>
          <w:sz w:val="21"/>
          <w:szCs w:val="21"/>
          <w:lang w:eastAsia="zh-CN"/>
        </w:rPr>
        <w:t>5</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271F733F" w14:textId="77777777" w:rsidR="00B14CBB" w:rsidRDefault="00B14CBB" w:rsidP="00B14CBB">
      <w:pPr>
        <w:ind w:firstLineChars="0" w:firstLine="420"/>
        <w:rPr>
          <w:lang w:eastAsia="zh-CN"/>
        </w:rPr>
      </w:pPr>
    </w:p>
    <w:p w14:paraId="786F3C72" w14:textId="2DFD8348" w:rsidR="00B14CBB" w:rsidRPr="00B14CBB" w:rsidRDefault="00B14CBB" w:rsidP="00B14CBB">
      <w:pPr>
        <w:ind w:firstLine="480"/>
        <w:rPr>
          <w:rFonts w:hint="eastAsia"/>
          <w:lang w:eastAsia="zh-CN"/>
        </w:rPr>
      </w:pPr>
      <w:r>
        <w:rPr>
          <w:rFonts w:hint="eastAsia"/>
          <w:lang w:eastAsia="zh-CN"/>
        </w:rPr>
        <w:lastRenderedPageBreak/>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6E882D55" w14:textId="7C94EDAF" w:rsidR="00F4293E" w:rsidRDefault="00B14CBB" w:rsidP="00B14CBB">
      <w:pPr>
        <w:ind w:firstLineChars="0" w:firstLine="420"/>
        <w:rPr>
          <w:lang w:eastAsia="zh-CN"/>
        </w:rPr>
      </w:pPr>
      <w:r w:rsidRPr="00B14CBB">
        <w:rPr>
          <w:rFonts w:hint="eastAsia"/>
          <w:lang w:eastAsia="zh-CN"/>
        </w:rPr>
        <w:t>通过对数据集中的智能体轨迹使用仿射变换，将智能体置于起点为原点的坐标系中，对轨迹点进行可视化分析，由图</w:t>
      </w:r>
      <w:r w:rsidRPr="00B14CBB">
        <w:rPr>
          <w:lang w:eastAsia="zh-CN"/>
        </w:rPr>
        <w:t>5.4</w:t>
      </w:r>
      <w:r w:rsidRPr="00B14CBB">
        <w:rPr>
          <w:rFonts w:hint="eastAsia"/>
          <w:lang w:eastAsia="zh-CN"/>
        </w:rPr>
        <w:t>可以发现，轨迹点的有序程度依次递减，且随着聚类类别的增加，轨迹模式越来越清晰，大致可以分为左转，右转，直行，加速，</w:t>
      </w:r>
      <w:r w:rsidR="006F42C0">
        <w:rPr>
          <w:rFonts w:hint="eastAsia"/>
          <w:lang w:eastAsia="zh-CN"/>
        </w:rPr>
        <w:t>减速和匀速状态</w:t>
      </w:r>
      <w:r w:rsidR="00D92C31">
        <w:rPr>
          <w:rFonts w:hint="eastAsia"/>
          <w:lang w:eastAsia="zh-CN"/>
        </w:rPr>
        <w:t>。</w:t>
      </w:r>
      <w:r w:rsidR="006F42C0">
        <w:rPr>
          <w:rFonts w:hint="eastAsia"/>
          <w:lang w:eastAsia="zh-CN"/>
        </w:rPr>
        <w:t>本文分别</w:t>
      </w:r>
      <w:r w:rsidR="00D92C31">
        <w:rPr>
          <w:rFonts w:hint="eastAsia"/>
          <w:lang w:eastAsia="zh-CN"/>
        </w:rPr>
        <w:t>对机动车</w:t>
      </w:r>
      <w:r w:rsidR="006F42C0">
        <w:rPr>
          <w:rFonts w:hint="eastAsia"/>
          <w:lang w:eastAsia="zh-CN"/>
        </w:rPr>
        <w:t>、非机动车和行人</w:t>
      </w:r>
      <w:r w:rsidR="00D92C31">
        <w:rPr>
          <w:rFonts w:hint="eastAsia"/>
          <w:lang w:eastAsia="zh-CN"/>
        </w:rPr>
        <w:t>的轨迹进行</w:t>
      </w:r>
      <w:r w:rsidR="00D92C31">
        <w:rPr>
          <w:rFonts w:hint="eastAsia"/>
          <w:lang w:eastAsia="zh-CN"/>
        </w:rPr>
        <w:t>Anchor</w:t>
      </w:r>
      <w:r w:rsidR="006F42C0">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sidR="006F42C0">
        <w:rPr>
          <w:rFonts w:hint="eastAsia"/>
          <w:lang w:eastAsia="zh-CN"/>
        </w:rPr>
        <w:t>结合图</w:t>
      </w:r>
      <w:r w:rsidR="00C840D6">
        <w:rPr>
          <w:lang w:eastAsia="zh-CN"/>
        </w:rPr>
        <w:t>5.4</w:t>
      </w:r>
      <w:r w:rsidR="006F42C0">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sidR="006F42C0">
        <w:rPr>
          <w:rFonts w:hint="eastAsia"/>
          <w:lang w:eastAsia="zh-CN"/>
        </w:rPr>
        <w:t>就会越</w:t>
      </w:r>
      <w:r w:rsidR="00D92C31">
        <w:rPr>
          <w:rFonts w:hint="eastAsia"/>
          <w:lang w:eastAsia="zh-CN"/>
        </w:rPr>
        <w:t>具有代表性，最终应用到</w:t>
      </w:r>
      <w:r w:rsidR="006F42C0">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sidR="006F42C0">
        <w:rPr>
          <w:rFonts w:hint="eastAsia"/>
          <w:lang w:eastAsia="zh-CN"/>
        </w:rPr>
        <w:t>的</w:t>
      </w:r>
      <w:r w:rsidR="00D92C31">
        <w:rPr>
          <w:rFonts w:hint="eastAsia"/>
          <w:lang w:eastAsia="zh-CN"/>
        </w:rPr>
        <w:t>Anchor</w:t>
      </w:r>
      <w:r w:rsidR="00D92C31">
        <w:rPr>
          <w:rFonts w:hint="eastAsia"/>
          <w:lang w:eastAsia="zh-CN"/>
        </w:rPr>
        <w:t>划分</w:t>
      </w:r>
      <w:r w:rsidR="006F42C0">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73DB870D" w:rsidR="005B08AE" w:rsidRDefault="00976FC0" w:rsidP="005B08AE">
      <w:pPr>
        <w:ind w:firstLine="480"/>
        <w:rPr>
          <w:lang w:eastAsia="zh-CN"/>
        </w:rPr>
      </w:pPr>
      <w:r>
        <w:rPr>
          <w:rFonts w:hint="eastAsia"/>
          <w:lang w:eastAsia="zh-CN"/>
        </w:rPr>
        <w:t>图</w:t>
      </w:r>
      <w:r w:rsidR="00C840D6">
        <w:rPr>
          <w:lang w:eastAsia="zh-CN"/>
        </w:rPr>
        <w:t>5.</w:t>
      </w:r>
      <w:r w:rsidR="00B14CBB">
        <w:rPr>
          <w:lang w:eastAsia="zh-CN"/>
        </w:rPr>
        <w:t>6</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proofErr w:type="gramStart"/>
      <w:r w:rsidR="00B845B8">
        <w:rPr>
          <w:rFonts w:hint="eastAsia"/>
          <w:lang w:eastAsia="zh-CN"/>
        </w:rPr>
        <w:t>方差越</w:t>
      </w:r>
      <w:proofErr w:type="gramEnd"/>
      <w:r w:rsidR="00B845B8">
        <w:rPr>
          <w:rFonts w:hint="eastAsia"/>
          <w:lang w:eastAsia="zh-CN"/>
        </w:rPr>
        <w:t>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w:t>
      </w:r>
      <w:proofErr w:type="gramStart"/>
      <w:r w:rsidR="005B08AE">
        <w:rPr>
          <w:rFonts w:hint="eastAsia"/>
          <w:lang w:eastAsia="zh-CN"/>
        </w:rPr>
        <w:t>待转区</w:t>
      </w:r>
      <w:r w:rsidR="006150B3">
        <w:rPr>
          <w:rFonts w:hint="eastAsia"/>
          <w:lang w:eastAsia="zh-CN"/>
        </w:rPr>
        <w:t>的</w:t>
      </w:r>
      <w:proofErr w:type="gramEnd"/>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w:t>
      </w:r>
      <w:proofErr w:type="gramStart"/>
      <w:r w:rsidR="00286BF2">
        <w:rPr>
          <w:rFonts w:hint="eastAsia"/>
          <w:lang w:eastAsia="zh-CN"/>
        </w:rPr>
        <w:t>预测线</w:t>
      </w:r>
      <w:proofErr w:type="gramEnd"/>
      <w:r w:rsidR="00286BF2">
        <w:rPr>
          <w:rFonts w:hint="eastAsia"/>
          <w:lang w:eastAsia="zh-CN"/>
        </w:rPr>
        <w:t>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w:t>
      </w:r>
      <w:proofErr w:type="gramStart"/>
      <w:r w:rsidR="005B08AE">
        <w:rPr>
          <w:rFonts w:hint="eastAsia"/>
          <w:lang w:eastAsia="zh-CN"/>
        </w:rPr>
        <w:t>交互时</w:t>
      </w:r>
      <w:proofErr w:type="gramEnd"/>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w:t>
      </w:r>
      <w:r w:rsidR="005B08AE">
        <w:rPr>
          <w:rFonts w:hint="eastAsia"/>
          <w:lang w:eastAsia="zh-CN"/>
        </w:rPr>
        <w:lastRenderedPageBreak/>
        <w:t>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proofErr w:type="gramStart"/>
      <w:r w:rsidR="00423C7C">
        <w:rPr>
          <w:rFonts w:hint="eastAsia"/>
          <w:lang w:eastAsia="zh-CN"/>
        </w:rPr>
        <w:t>预测线</w:t>
      </w:r>
      <w:proofErr w:type="gramEnd"/>
      <w:r w:rsidR="00423C7C">
        <w:rPr>
          <w:rFonts w:hint="eastAsia"/>
          <w:lang w:eastAsia="zh-CN"/>
        </w:rPr>
        <w:t>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w:t>
      </w:r>
      <w:proofErr w:type="gramStart"/>
      <w:r w:rsidR="00423C7C">
        <w:rPr>
          <w:rFonts w:hint="eastAsia"/>
          <w:lang w:eastAsia="zh-CN"/>
        </w:rPr>
        <w:t>去违返交通规则</w:t>
      </w:r>
      <w:proofErr w:type="gramEnd"/>
      <w:r w:rsidR="00423C7C">
        <w:rPr>
          <w:rFonts w:hint="eastAsia"/>
          <w:lang w:eastAsia="zh-CN"/>
        </w:rPr>
        <w:t>，</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所处的交通场景是</w:t>
      </w:r>
      <w:r w:rsidR="00621057">
        <w:rPr>
          <w:rFonts w:hint="eastAsia"/>
          <w:lang w:eastAsia="zh-CN"/>
        </w:rPr>
        <w:t>复杂的交通场景，周围的机动车</w:t>
      </w:r>
      <w:proofErr w:type="gramStart"/>
      <w:r w:rsidR="00621057">
        <w:rPr>
          <w:rFonts w:hint="eastAsia"/>
          <w:lang w:eastAsia="zh-CN"/>
        </w:rPr>
        <w:t>数量较图</w:t>
      </w:r>
      <w:proofErr w:type="gramEnd"/>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w:t>
      </w:r>
      <w:proofErr w:type="gramStart"/>
      <w:r w:rsidR="00C6098C">
        <w:rPr>
          <w:rFonts w:hint="eastAsia"/>
          <w:lang w:eastAsia="zh-CN"/>
        </w:rPr>
        <w:t>预测线</w:t>
      </w:r>
      <w:proofErr w:type="gramEnd"/>
      <w:r w:rsidR="00C6098C">
        <w:rPr>
          <w:rFonts w:hint="eastAsia"/>
          <w:lang w:eastAsia="zh-CN"/>
        </w:rPr>
        <w:t>比图</w:t>
      </w:r>
      <w:r w:rsidR="00C6098C">
        <w:rPr>
          <w:rFonts w:hint="eastAsia"/>
          <w:lang w:eastAsia="zh-CN"/>
        </w:rPr>
        <w:t>e</w:t>
      </w:r>
      <w:r w:rsidR="00C6098C">
        <w:rPr>
          <w:rFonts w:hint="eastAsia"/>
          <w:lang w:eastAsia="zh-CN"/>
        </w:rPr>
        <w:t>中</w:t>
      </w:r>
      <w:proofErr w:type="gramStart"/>
      <w:r w:rsidR="00C6098C">
        <w:rPr>
          <w:rFonts w:hint="eastAsia"/>
          <w:lang w:eastAsia="zh-CN"/>
        </w:rPr>
        <w:t>预测线</w:t>
      </w:r>
      <w:proofErr w:type="gramEnd"/>
      <w:r w:rsidR="00C6098C">
        <w:rPr>
          <w:rFonts w:hint="eastAsia"/>
          <w:lang w:eastAsia="zh-CN"/>
        </w:rPr>
        <w:t>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47D903EB" w:rsidR="00423C7C" w:rsidRDefault="00423C7C" w:rsidP="005B08AE">
      <w:pPr>
        <w:ind w:firstLine="480"/>
        <w:rPr>
          <w:lang w:eastAsia="zh-CN"/>
        </w:rPr>
      </w:pPr>
      <w:r>
        <w:rPr>
          <w:rFonts w:hint="eastAsia"/>
          <w:lang w:eastAsia="zh-CN"/>
        </w:rPr>
        <w:t>经过对多任务模型机动车分支的轨迹</w:t>
      </w:r>
      <w:proofErr w:type="gramStart"/>
      <w:r>
        <w:rPr>
          <w:rFonts w:hint="eastAsia"/>
          <w:lang w:eastAsia="zh-CN"/>
        </w:rPr>
        <w:t>预测线</w:t>
      </w:r>
      <w:proofErr w:type="gramEnd"/>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6CC63ABD" w:rsidR="006F42C0" w:rsidRDefault="007B2160" w:rsidP="007B2160">
      <w:pPr>
        <w:ind w:firstLine="480"/>
        <w:rPr>
          <w:lang w:eastAsia="zh-CN"/>
        </w:rPr>
      </w:pPr>
      <w:r>
        <w:rPr>
          <w:rFonts w:hint="eastAsia"/>
          <w:lang w:eastAsia="zh-CN"/>
        </w:rPr>
        <w:t>在证明了多任务模型机动车分支的有效性后，</w:t>
      </w:r>
      <w:r w:rsidR="00CF6548">
        <w:rPr>
          <w:rFonts w:hint="eastAsia"/>
          <w:lang w:eastAsia="zh-CN"/>
        </w:rPr>
        <w:t>本文</w:t>
      </w:r>
      <w:r>
        <w:rPr>
          <w:rFonts w:hint="eastAsia"/>
          <w:lang w:eastAsia="zh-CN"/>
        </w:rPr>
        <w:t>开始着手将上述模型与单一任务模型进行对比，在表</w:t>
      </w:r>
      <w:r>
        <w:rPr>
          <w:rFonts w:hint="eastAsia"/>
          <w:lang w:eastAsia="zh-CN"/>
        </w:rPr>
        <w:t>5.</w:t>
      </w:r>
      <w:r w:rsidR="00B14CBB">
        <w:rPr>
          <w:lang w:eastAsia="zh-CN"/>
        </w:rPr>
        <w:t>3</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w:t>
      </w:r>
      <w:proofErr w:type="gramStart"/>
      <w:r w:rsidR="005234EB" w:rsidRPr="005234EB">
        <w:rPr>
          <w:rFonts w:hint="eastAsia"/>
          <w:lang w:eastAsia="zh-CN"/>
        </w:rPr>
        <w:t>预测线</w:t>
      </w:r>
      <w:proofErr w:type="gramEnd"/>
      <w:r w:rsidR="005234EB" w:rsidRPr="005234EB">
        <w:rPr>
          <w:rFonts w:hint="eastAsia"/>
          <w:lang w:eastAsia="zh-CN"/>
        </w:rPr>
        <w:t>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4C4D988A" w14:textId="7FD79CC0" w:rsidR="006F42C0" w:rsidRDefault="005234EB" w:rsidP="00B14CBB">
      <w:pPr>
        <w:ind w:firstLine="480"/>
        <w:rPr>
          <w:rFonts w:hint="eastAsia"/>
          <w:lang w:eastAsia="zh-CN"/>
        </w:rPr>
      </w:pPr>
      <w:r w:rsidRPr="005234EB">
        <w:rPr>
          <w:rFonts w:hint="eastAsia"/>
          <w:lang w:eastAsia="zh-CN"/>
        </w:rPr>
        <w:t>在已经得到单一模型的机动车分支的指标比多任务模型的指标要稍有逊色的基础上，分别通过对他们的可视化分析，得到更为准确的结论，即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A96DB1" w:rsidRDefault="00A96DB1"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A96DB1" w:rsidRPr="001958F7" w:rsidRDefault="00A96DB1"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A96DB1" w:rsidRDefault="00A96DB1"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A96DB1" w:rsidRPr="001958F7" w:rsidRDefault="00A96DB1"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A96DB1" w:rsidRDefault="00A96DB1"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A96DB1" w:rsidRPr="001958F7" w:rsidRDefault="00A96DB1"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A96DB1" w:rsidRPr="00740A4A" w:rsidRDefault="00A96DB1"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A96DB1" w:rsidRPr="00740A4A" w:rsidRDefault="00A96DB1" w:rsidP="00740A4A">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51046837" w14:textId="11A27133" w:rsidR="00A96DB1" w:rsidRDefault="00A96DB1" w:rsidP="00882609">
                            <w:pPr>
                              <w:ind w:firstLineChars="0" w:firstLine="0"/>
                              <w:jc w:val="left"/>
                            </w:pPr>
                          </w:p>
                          <w:p w14:paraId="1FDD7E09" w14:textId="77777777" w:rsidR="00A96DB1" w:rsidRDefault="00A96DB1"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A96DB1" w:rsidRDefault="00A96DB1"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A96DB1" w:rsidRPr="001958F7" w:rsidRDefault="00A96DB1"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A96DB1" w:rsidRDefault="00A96DB1"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A96DB1" w:rsidRPr="001958F7" w:rsidRDefault="00A96DB1"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A96DB1" w:rsidRDefault="00A96DB1"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A96DB1" w:rsidRPr="001958F7" w:rsidRDefault="00A96DB1"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A96DB1" w:rsidRPr="00740A4A" w:rsidRDefault="00A96DB1"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A96DB1" w:rsidRPr="00740A4A" w:rsidRDefault="00A96DB1" w:rsidP="00740A4A">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51046837" w14:textId="11A27133" w:rsidR="00A96DB1" w:rsidRDefault="00A96DB1" w:rsidP="00882609">
                      <w:pPr>
                        <w:ind w:firstLineChars="0" w:firstLine="0"/>
                        <w:jc w:val="left"/>
                      </w:pPr>
                    </w:p>
                    <w:p w14:paraId="1FDD7E09" w14:textId="77777777" w:rsidR="00A96DB1" w:rsidRDefault="00A96DB1"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A96DB1" w:rsidRDefault="00A96DB1"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594303FD" w:rsidR="00A96DB1" w:rsidRDefault="00A96DB1" w:rsidP="00AC1F99">
                            <w:pPr>
                              <w:pStyle w:val="aff7"/>
                              <w:ind w:firstLineChars="700" w:firstLine="1470"/>
                              <w:jc w:val="both"/>
                              <w:rPr>
                                <w:lang w:eastAsia="zh-CN"/>
                              </w:rPr>
                            </w:pPr>
                            <w:bookmarkStart w:id="97" w:name="_Hlk72091739"/>
                            <w:r>
                              <w:rPr>
                                <w:rFonts w:hint="eastAsia"/>
                                <w:lang w:eastAsia="zh-CN"/>
                              </w:rPr>
                              <w:t xml:space="preserve">（a） </w:t>
                            </w:r>
                            <w:r>
                              <w:rPr>
                                <w:lang w:eastAsia="zh-CN"/>
                              </w:rPr>
                              <w:t xml:space="preserve">      </w:t>
                            </w:r>
                            <w:r w:rsidR="00AC1F99">
                              <w:rPr>
                                <w:lang w:eastAsia="zh-CN"/>
                              </w:rPr>
                              <w:t xml:space="preserve">   </w:t>
                            </w:r>
                            <w:r>
                              <w:rPr>
                                <w:lang w:eastAsia="zh-CN"/>
                              </w:rPr>
                              <w:t xml:space="preserve">    </w:t>
                            </w:r>
                            <w:r w:rsidR="00AC1F99">
                              <w:rPr>
                                <w:lang w:eastAsia="zh-CN"/>
                              </w:rPr>
                              <w:t xml:space="preserve">   </w:t>
                            </w:r>
                            <w:r>
                              <w:rPr>
                                <w:lang w:eastAsia="zh-CN"/>
                              </w:rPr>
                              <w:t xml:space="preserve">                       </w:t>
                            </w:r>
                            <w:r>
                              <w:rPr>
                                <w:rFonts w:hint="eastAsia"/>
                                <w:lang w:eastAsia="zh-CN"/>
                              </w:rPr>
                              <w:t>（b）</w:t>
                            </w:r>
                          </w:p>
                          <w:bookmarkEnd w:id="97"/>
                          <w:p w14:paraId="34ACC020" w14:textId="2FCA1D85" w:rsidR="00A96DB1" w:rsidRDefault="00A96DB1"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341E92D" w14:textId="1F516ED8" w:rsidR="00AC1F99" w:rsidRDefault="00AC1F99" w:rsidP="00AC1F99">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A96DB1" w:rsidRDefault="00A96DB1"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F0F10B2" w14:textId="378D2652" w:rsidR="00AC1F99" w:rsidRDefault="00AC1F99" w:rsidP="00AC1F99">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A96DB1" w:rsidRPr="00740A4A" w:rsidRDefault="00A96DB1"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proofErr w:type="gramStart"/>
                            <w:r>
                              <w:rPr>
                                <w:rFonts w:hint="eastAsia"/>
                                <w:sz w:val="21"/>
                                <w:szCs w:val="21"/>
                                <w:lang w:eastAsia="zh-CN"/>
                              </w:rPr>
                              <w:t>型预测</w:t>
                            </w:r>
                            <w:proofErr w:type="gramEnd"/>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A96DB1" w:rsidRPr="00740A4A" w:rsidRDefault="00A96DB1" w:rsidP="00EA11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w:t>
                            </w:r>
                            <w:proofErr w:type="gramEnd"/>
                            <w:r w:rsidRPr="001958F7">
                              <w:rPr>
                                <w:sz w:val="21"/>
                                <w:szCs w:val="21"/>
                                <w:lang w:eastAsia="zh-CN"/>
                              </w:rPr>
                              <w:t xml:space="preserve"> comparison chart of multi task model vehicle branch and vehicle model prediction</w:t>
                            </w:r>
                          </w:p>
                          <w:p w14:paraId="0AA2848B" w14:textId="77777777" w:rsidR="00A96DB1" w:rsidRDefault="00A96DB1"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A96DB1" w:rsidRDefault="00A96DB1"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594303FD" w:rsidR="00A96DB1" w:rsidRDefault="00A96DB1" w:rsidP="00AC1F99">
                      <w:pPr>
                        <w:pStyle w:val="aff7"/>
                        <w:ind w:firstLineChars="700" w:firstLine="1470"/>
                        <w:jc w:val="both"/>
                        <w:rPr>
                          <w:lang w:eastAsia="zh-CN"/>
                        </w:rPr>
                      </w:pPr>
                      <w:bookmarkStart w:id="98" w:name="_Hlk72091739"/>
                      <w:r>
                        <w:rPr>
                          <w:rFonts w:hint="eastAsia"/>
                          <w:lang w:eastAsia="zh-CN"/>
                        </w:rPr>
                        <w:t xml:space="preserve">（a） </w:t>
                      </w:r>
                      <w:r>
                        <w:rPr>
                          <w:lang w:eastAsia="zh-CN"/>
                        </w:rPr>
                        <w:t xml:space="preserve">      </w:t>
                      </w:r>
                      <w:r w:rsidR="00AC1F99">
                        <w:rPr>
                          <w:lang w:eastAsia="zh-CN"/>
                        </w:rPr>
                        <w:t xml:space="preserve">   </w:t>
                      </w:r>
                      <w:r>
                        <w:rPr>
                          <w:lang w:eastAsia="zh-CN"/>
                        </w:rPr>
                        <w:t xml:space="preserve">    </w:t>
                      </w:r>
                      <w:r w:rsidR="00AC1F99">
                        <w:rPr>
                          <w:lang w:eastAsia="zh-CN"/>
                        </w:rPr>
                        <w:t xml:space="preserve">   </w:t>
                      </w:r>
                      <w:r>
                        <w:rPr>
                          <w:lang w:eastAsia="zh-CN"/>
                        </w:rPr>
                        <w:t xml:space="preserve">                       </w:t>
                      </w:r>
                      <w:r>
                        <w:rPr>
                          <w:rFonts w:hint="eastAsia"/>
                          <w:lang w:eastAsia="zh-CN"/>
                        </w:rPr>
                        <w:t>（b）</w:t>
                      </w:r>
                    </w:p>
                    <w:bookmarkEnd w:id="98"/>
                    <w:p w14:paraId="34ACC020" w14:textId="2FCA1D85" w:rsidR="00A96DB1" w:rsidRDefault="00A96DB1"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341E92D" w14:textId="1F516ED8" w:rsidR="00AC1F99" w:rsidRDefault="00AC1F99" w:rsidP="00AC1F99">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A96DB1" w:rsidRDefault="00A96DB1"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F0F10B2" w14:textId="378D2652" w:rsidR="00AC1F99" w:rsidRDefault="00AC1F99" w:rsidP="00AC1F99">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A96DB1" w:rsidRPr="00740A4A" w:rsidRDefault="00A96DB1"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proofErr w:type="gramStart"/>
                      <w:r>
                        <w:rPr>
                          <w:rFonts w:hint="eastAsia"/>
                          <w:sz w:val="21"/>
                          <w:szCs w:val="21"/>
                          <w:lang w:eastAsia="zh-CN"/>
                        </w:rPr>
                        <w:t>型预测</w:t>
                      </w:r>
                      <w:proofErr w:type="gramEnd"/>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A96DB1" w:rsidRPr="00740A4A" w:rsidRDefault="00A96DB1" w:rsidP="00EA11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w:t>
                      </w:r>
                      <w:proofErr w:type="gramEnd"/>
                      <w:r w:rsidRPr="001958F7">
                        <w:rPr>
                          <w:sz w:val="21"/>
                          <w:szCs w:val="21"/>
                          <w:lang w:eastAsia="zh-CN"/>
                        </w:rPr>
                        <w:t xml:space="preserve"> comparison chart of multi task model vehicle branch and vehicle model prediction</w:t>
                      </w:r>
                    </w:p>
                    <w:p w14:paraId="0AA2848B" w14:textId="77777777" w:rsidR="00A96DB1" w:rsidRDefault="00A96DB1"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D78768"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w:t>
      </w:r>
      <w:proofErr w:type="gramStart"/>
      <w:r w:rsidR="00B57CCC">
        <w:rPr>
          <w:rFonts w:hint="eastAsia"/>
          <w:lang w:eastAsia="zh-CN"/>
        </w:rPr>
        <w:t>模预测</w:t>
      </w:r>
      <w:proofErr w:type="gramEnd"/>
      <w:r w:rsidR="00B57CCC">
        <w:rPr>
          <w:rFonts w:hint="eastAsia"/>
          <w:lang w:eastAsia="zh-CN"/>
        </w:rPr>
        <w:t>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A96DB1" w:rsidRDefault="00A96DB1"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A96DB1" w:rsidRDefault="00A96DB1" w:rsidP="00137F8C">
                            <w:pPr>
                              <w:pStyle w:val="aff7"/>
                              <w:ind w:firstLine="420"/>
                              <w:rPr>
                                <w:lang w:eastAsia="zh-CN"/>
                              </w:rPr>
                            </w:pPr>
                            <w:r>
                              <w:rPr>
                                <w:rFonts w:hint="eastAsia"/>
                                <w:lang w:eastAsia="zh-CN"/>
                              </w:rPr>
                              <w:t>（a）</w:t>
                            </w:r>
                            <w:r>
                              <w:rPr>
                                <w:rFonts w:hint="eastAsia"/>
                                <w:lang w:eastAsia="zh-CN"/>
                              </w:rPr>
                              <w:t xml:space="preserve">单一任务模型 </w:t>
                            </w:r>
                            <w:r>
                              <w:rPr>
                                <w:lang w:eastAsia="zh-CN"/>
                              </w:rPr>
                              <w:t xml:space="preserve">                        </w:t>
                            </w:r>
                            <w:r>
                              <w:rPr>
                                <w:rFonts w:hint="eastAsia"/>
                                <w:lang w:eastAsia="zh-CN"/>
                              </w:rPr>
                              <w:t>（b）多任务模型</w:t>
                            </w:r>
                          </w:p>
                          <w:p w14:paraId="7E5F6E43" w14:textId="2914188D" w:rsidR="00A96DB1" w:rsidRPr="00740A4A" w:rsidRDefault="00A96DB1"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A96DB1" w:rsidRPr="00740A4A" w:rsidRDefault="00A96DB1"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w:t>
                            </w:r>
                            <w:r>
                              <w:rPr>
                                <w:sz w:val="21"/>
                                <w:szCs w:val="21"/>
                                <w:lang w:eastAsia="zh-CN"/>
                              </w:rPr>
                              <w:t>cyclist</w:t>
                            </w:r>
                            <w:r w:rsidRPr="00976FC0">
                              <w:rPr>
                                <w:sz w:val="21"/>
                                <w:szCs w:val="21"/>
                                <w:lang w:eastAsia="zh-CN"/>
                              </w:rPr>
                              <w:t xml:space="preserve"> branch prediction in multi task model</w:t>
                            </w:r>
                          </w:p>
                          <w:bookmarkEnd w:id="99"/>
                          <w:p w14:paraId="01577F10" w14:textId="14B24A14" w:rsidR="00A96DB1" w:rsidRDefault="00A96DB1" w:rsidP="0065008E">
                            <w:pPr>
                              <w:ind w:firstLineChars="0" w:firstLine="0"/>
                            </w:pPr>
                          </w:p>
                          <w:p w14:paraId="16D09CC3" w14:textId="77777777" w:rsidR="00A96DB1" w:rsidRDefault="00A96DB1"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A96DB1" w:rsidRDefault="00A96DB1"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A96DB1" w:rsidRDefault="00A96DB1" w:rsidP="00137F8C">
                      <w:pPr>
                        <w:pStyle w:val="aff7"/>
                        <w:ind w:firstLine="420"/>
                        <w:rPr>
                          <w:lang w:eastAsia="zh-CN"/>
                        </w:rPr>
                      </w:pPr>
                      <w:r>
                        <w:rPr>
                          <w:rFonts w:hint="eastAsia"/>
                          <w:lang w:eastAsia="zh-CN"/>
                        </w:rPr>
                        <w:t>（a）</w:t>
                      </w:r>
                      <w:r>
                        <w:rPr>
                          <w:rFonts w:hint="eastAsia"/>
                          <w:lang w:eastAsia="zh-CN"/>
                        </w:rPr>
                        <w:t xml:space="preserve">单一任务模型 </w:t>
                      </w:r>
                      <w:r>
                        <w:rPr>
                          <w:lang w:eastAsia="zh-CN"/>
                        </w:rPr>
                        <w:t xml:space="preserve">                        </w:t>
                      </w:r>
                      <w:r>
                        <w:rPr>
                          <w:rFonts w:hint="eastAsia"/>
                          <w:lang w:eastAsia="zh-CN"/>
                        </w:rPr>
                        <w:t>（b）多任务模型</w:t>
                      </w:r>
                    </w:p>
                    <w:p w14:paraId="7E5F6E43" w14:textId="2914188D" w:rsidR="00A96DB1" w:rsidRPr="00740A4A" w:rsidRDefault="00A96DB1"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A96DB1" w:rsidRPr="00740A4A" w:rsidRDefault="00A96DB1"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A96DB1" w:rsidRDefault="00A96DB1" w:rsidP="0065008E">
                      <w:pPr>
                        <w:ind w:firstLineChars="0" w:firstLine="0"/>
                      </w:pPr>
                    </w:p>
                    <w:p w14:paraId="16D09CC3" w14:textId="77777777" w:rsidR="00A96DB1" w:rsidRDefault="00A96DB1"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101" w:name="_Toc71816083"/>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101"/>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032FFB80" w14:textId="65B5FB9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w:t>
      </w:r>
      <w:r w:rsidR="00B14CBB">
        <w:rPr>
          <w:lang w:eastAsia="zh-CN"/>
        </w:rPr>
        <w:t>4</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67FAB7C5"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sidR="00B14CBB">
        <w:rPr>
          <w:lang w:eastAsia="zh-CN"/>
        </w:rPr>
        <w:t>4</w:t>
      </w:r>
      <w:r w:rsidRPr="00DE7E38">
        <w:rPr>
          <w:rFonts w:hint="eastAsia"/>
          <w:lang w:eastAsia="zh-CN"/>
        </w:rPr>
        <w:t xml:space="preserve">  </w:t>
      </w:r>
      <w:r>
        <w:rPr>
          <w:rFonts w:hint="eastAsia"/>
          <w:lang w:eastAsia="zh-CN"/>
        </w:rPr>
        <w:t>多任务多模概率化轨迹预测模型行人分支定量分析</w:t>
      </w:r>
    </w:p>
    <w:p w14:paraId="755FBD3E" w14:textId="0B1C479C"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4</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238A9293"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w:t>
      </w:r>
      <w:r w:rsidR="00B14CBB">
        <w:rPr>
          <w:lang w:eastAsia="zh-CN"/>
        </w:rPr>
        <w:t>5</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2" w:name="_Toc71816084"/>
      <w:r>
        <w:rPr>
          <w:rFonts w:hint="eastAsia"/>
        </w:rPr>
        <w:lastRenderedPageBreak/>
        <w:t>5.5</w:t>
      </w:r>
      <w:r>
        <w:t xml:space="preserve">  </w:t>
      </w:r>
      <w:r>
        <w:rPr>
          <w:rFonts w:hint="eastAsia"/>
        </w:rPr>
        <w:t>本章小结</w:t>
      </w:r>
      <w:bookmarkEnd w:id="102"/>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3" w:name="_Toc71816085"/>
      <w:r>
        <w:rPr>
          <w:rFonts w:hint="eastAsia"/>
        </w:rPr>
        <w:lastRenderedPageBreak/>
        <w:t>6</w:t>
      </w:r>
      <w:r w:rsidR="00DC2920">
        <w:rPr>
          <w:rFonts w:hint="eastAsia"/>
        </w:rPr>
        <w:t xml:space="preserve">  </w:t>
      </w:r>
      <w:r w:rsidR="00DC2920">
        <w:rPr>
          <w:rFonts w:hint="eastAsia"/>
        </w:rPr>
        <w:t>总结与展望</w:t>
      </w:r>
      <w:bookmarkEnd w:id="83"/>
      <w:bookmarkEnd w:id="103"/>
    </w:p>
    <w:p w14:paraId="71FF277D" w14:textId="20DA66E2" w:rsidR="00DC2920" w:rsidRDefault="00BE17D8">
      <w:pPr>
        <w:pStyle w:val="2"/>
        <w:spacing w:before="120"/>
      </w:pPr>
      <w:bookmarkStart w:id="104" w:name="_Toc8337067"/>
      <w:bookmarkStart w:id="105" w:name="_Toc11603509"/>
      <w:bookmarkStart w:id="106" w:name="_Toc71816086"/>
      <w:r>
        <w:rPr>
          <w:rFonts w:hint="eastAsia"/>
        </w:rPr>
        <w:t>6</w:t>
      </w:r>
      <w:r w:rsidR="00DC2920">
        <w:rPr>
          <w:rFonts w:hint="eastAsia"/>
        </w:rPr>
        <w:t>.</w:t>
      </w:r>
      <w:r w:rsidR="00DC2920">
        <w:t>1</w:t>
      </w:r>
      <w:r w:rsidR="00DC2920">
        <w:rPr>
          <w:rFonts w:hint="eastAsia"/>
        </w:rPr>
        <w:t xml:space="preserve">  总结</w:t>
      </w:r>
      <w:bookmarkEnd w:id="104"/>
      <w:bookmarkEnd w:id="105"/>
      <w:bookmarkEnd w:id="106"/>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7" w:name="_Toc8337068"/>
      <w:bookmarkStart w:id="108" w:name="_Toc11603510"/>
      <w:bookmarkStart w:id="109" w:name="_Toc71816087"/>
      <w:bookmarkStart w:id="110" w:name="_Hlk70541241"/>
      <w:r>
        <w:rPr>
          <w:rFonts w:hint="eastAsia"/>
        </w:rPr>
        <w:t>6</w:t>
      </w:r>
      <w:r w:rsidR="00DC2920">
        <w:rPr>
          <w:rFonts w:hint="eastAsia"/>
        </w:rPr>
        <w:t>.</w:t>
      </w:r>
      <w:r w:rsidR="00DC2920">
        <w:t>2</w:t>
      </w:r>
      <w:r w:rsidR="00DC2920">
        <w:rPr>
          <w:rFonts w:hint="eastAsia"/>
        </w:rPr>
        <w:t xml:space="preserve">  展望</w:t>
      </w:r>
      <w:bookmarkEnd w:id="107"/>
      <w:bookmarkEnd w:id="108"/>
      <w:bookmarkEnd w:id="109"/>
    </w:p>
    <w:p w14:paraId="6AC1C262" w14:textId="44D115BB"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proofErr w:type="gramStart"/>
      <w:r w:rsidRPr="00777A25">
        <w:rPr>
          <w:rFonts w:hint="eastAsia"/>
          <w:lang w:eastAsia="zh-CN"/>
        </w:rPr>
        <w:t>一</w:t>
      </w:r>
      <w:proofErr w:type="gramEnd"/>
      <w:r w:rsidRPr="00777A25">
        <w:rPr>
          <w:rFonts w:hint="eastAsia"/>
          <w:lang w:eastAsia="zh-CN"/>
        </w:rPr>
        <w:t>大趋势，随着技术的更新和进步</w:t>
      </w:r>
      <w:r w:rsidR="00A02163">
        <w:rPr>
          <w:rFonts w:hint="eastAsia"/>
          <w:lang w:eastAsia="zh-CN"/>
        </w:rPr>
        <w:t>以及</w:t>
      </w:r>
      <w:r w:rsidRPr="00777A25">
        <w:rPr>
          <w:rFonts w:hint="eastAsia"/>
          <w:lang w:eastAsia="zh-CN"/>
        </w:rPr>
        <w:t>算法性能的提高，相信轨迹预测技术</w:t>
      </w:r>
      <w:r w:rsidR="00B61DDD">
        <w:rPr>
          <w:rFonts w:hint="eastAsia"/>
          <w:lang w:eastAsia="zh-CN"/>
        </w:rPr>
        <w:t>性能的提升会越来越优异</w:t>
      </w:r>
      <w:r w:rsidRPr="00777A25">
        <w:rPr>
          <w:rFonts w:hint="eastAsia"/>
          <w:lang w:eastAsia="zh-CN"/>
        </w:rPr>
        <w:t>。</w:t>
      </w:r>
    </w:p>
    <w:p w14:paraId="36288EBB" w14:textId="2B763F4E" w:rsidR="00DE6357" w:rsidRPr="00DE6357" w:rsidRDefault="00FA57F5" w:rsidP="005822B5">
      <w:pPr>
        <w:ind w:firstLine="480"/>
        <w:rPr>
          <w:lang w:eastAsia="zh-CN"/>
        </w:rPr>
      </w:pPr>
      <w:r>
        <w:rPr>
          <w:rFonts w:hint="eastAsia"/>
          <w:lang w:eastAsia="zh-CN"/>
        </w:rPr>
        <w:lastRenderedPageBreak/>
        <w:t>本文通过一系列模型的设计</w:t>
      </w:r>
      <w:r w:rsidR="00EA3B6F">
        <w:rPr>
          <w:rFonts w:hint="eastAsia"/>
          <w:lang w:eastAsia="zh-CN"/>
        </w:rPr>
        <w:t>和</w:t>
      </w:r>
      <w:r>
        <w:rPr>
          <w:rFonts w:hint="eastAsia"/>
          <w:lang w:eastAsia="zh-CN"/>
        </w:rPr>
        <w:t>研究，对于复杂道路交通场景</w:t>
      </w:r>
      <w:r w:rsidR="00B61DDD">
        <w:rPr>
          <w:rFonts w:hint="eastAsia"/>
          <w:lang w:eastAsia="zh-CN"/>
        </w:rPr>
        <w:t>中</w:t>
      </w:r>
      <w:r>
        <w:rPr>
          <w:rFonts w:hint="eastAsia"/>
          <w:lang w:eastAsia="zh-CN"/>
        </w:rPr>
        <w:t>的</w:t>
      </w:r>
      <w:r w:rsidR="005822B5">
        <w:rPr>
          <w:rFonts w:hint="eastAsia"/>
          <w:lang w:eastAsia="zh-CN"/>
        </w:rPr>
        <w:t>轨迹预测</w:t>
      </w:r>
      <w:r w:rsidR="00EA3B6F">
        <w:rPr>
          <w:rFonts w:hint="eastAsia"/>
          <w:lang w:eastAsia="zh-CN"/>
        </w:rPr>
        <w:t>问题</w:t>
      </w:r>
      <w:r w:rsidR="005822B5">
        <w:rPr>
          <w:rFonts w:hint="eastAsia"/>
          <w:lang w:eastAsia="zh-CN"/>
        </w:rPr>
        <w:t>达到</w:t>
      </w:r>
      <w:r w:rsidR="00757D1E">
        <w:rPr>
          <w:rFonts w:hint="eastAsia"/>
          <w:lang w:eastAsia="zh-CN"/>
        </w:rPr>
        <w:t>了</w:t>
      </w:r>
      <w:r w:rsidR="005822B5">
        <w:rPr>
          <w:rFonts w:hint="eastAsia"/>
          <w:lang w:eastAsia="zh-CN"/>
        </w:rPr>
        <w:t>很好的</w:t>
      </w:r>
      <w:r w:rsidR="00B61DDD">
        <w:rPr>
          <w:rFonts w:hint="eastAsia"/>
          <w:lang w:eastAsia="zh-CN"/>
        </w:rPr>
        <w:t>预测</w:t>
      </w:r>
      <w:r w:rsidR="005822B5">
        <w:rPr>
          <w:rFonts w:hint="eastAsia"/>
          <w:lang w:eastAsia="zh-CN"/>
        </w:rPr>
        <w:t>效果，并且在预测</w:t>
      </w:r>
      <w:r w:rsidR="00757D1E">
        <w:rPr>
          <w:rFonts w:hint="eastAsia"/>
          <w:lang w:eastAsia="zh-CN"/>
        </w:rPr>
        <w:t>轨迹的</w:t>
      </w:r>
      <w:r w:rsidR="005822B5">
        <w:rPr>
          <w:rFonts w:hint="eastAsia"/>
          <w:lang w:eastAsia="zh-CN"/>
        </w:rPr>
        <w:t>精度和</w:t>
      </w:r>
      <w:proofErr w:type="gramStart"/>
      <w:r w:rsidR="005822B5">
        <w:rPr>
          <w:rFonts w:hint="eastAsia"/>
          <w:lang w:eastAsia="zh-CN"/>
        </w:rPr>
        <w:t>可</w:t>
      </w:r>
      <w:proofErr w:type="gramEnd"/>
      <w:r w:rsidR="005822B5">
        <w:rPr>
          <w:rFonts w:hint="eastAsia"/>
          <w:lang w:eastAsia="zh-CN"/>
        </w:rPr>
        <w:t>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w:t>
      </w:r>
      <w:proofErr w:type="gramStart"/>
      <w:r w:rsidR="005822B5">
        <w:rPr>
          <w:rFonts w:hint="eastAsia"/>
          <w:lang w:eastAsia="zh-CN"/>
        </w:rPr>
        <w:t>和算力要求</w:t>
      </w:r>
      <w:proofErr w:type="gramEnd"/>
      <w:r w:rsidR="005822B5">
        <w:rPr>
          <w:rFonts w:hint="eastAsia"/>
          <w:lang w:eastAsia="zh-CN"/>
        </w:rPr>
        <w:t>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w:t>
      </w:r>
      <w:r w:rsidR="00757D1E">
        <w:rPr>
          <w:rFonts w:hint="eastAsia"/>
          <w:lang w:eastAsia="zh-CN"/>
        </w:rPr>
        <w:t>进行</w:t>
      </w:r>
      <w:r w:rsidR="005822B5">
        <w:rPr>
          <w:rFonts w:hint="eastAsia"/>
          <w:lang w:eastAsia="zh-CN"/>
        </w:rPr>
        <w:t>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10"/>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解释性对于轨迹预测来说</w:t>
      </w:r>
      <w:r w:rsidR="00EA3B6F">
        <w:rPr>
          <w:rFonts w:hint="eastAsia"/>
          <w:lang w:eastAsia="zh-CN"/>
        </w:rPr>
        <w:t>将</w:t>
      </w:r>
      <w:r w:rsidR="00DE6357" w:rsidRPr="00DE6357">
        <w:rPr>
          <w:rFonts w:hint="eastAsia"/>
          <w:lang w:eastAsia="zh-CN"/>
        </w:rPr>
        <w:t>是研究热点之一。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1" w:name="_Toc11603511"/>
      <w:bookmarkStart w:id="112" w:name="_Toc71816088"/>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3" w:name="参考文献范例"/>
      <w:bookmarkEnd w:id="111"/>
      <w:bookmarkEnd w:id="112"/>
      <w:bookmarkEnd w:id="113"/>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03"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proofErr w:type="gramStart"/>
      <w:r w:rsidRPr="00C15310">
        <w:rPr>
          <w:rFonts w:hint="eastAsia"/>
          <w:sz w:val="21"/>
          <w:szCs w:val="21"/>
          <w:lang w:eastAsia="zh-CN"/>
        </w:rPr>
        <w:t>周雅夫</w:t>
      </w:r>
      <w:proofErr w:type="gramEnd"/>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1447A057" w14:textId="15BBC1E0"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w:t>
      </w:r>
      <w:proofErr w:type="gramStart"/>
      <w:r w:rsidRPr="000D7D5D">
        <w:rPr>
          <w:rFonts w:hint="eastAsia"/>
          <w:sz w:val="21"/>
          <w:szCs w:val="21"/>
          <w:lang w:eastAsia="zh-CN"/>
        </w:rPr>
        <w:t>威</w:t>
      </w:r>
      <w:proofErr w:type="gramEnd"/>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4" w:name="_Toc11603512"/>
      <w:bookmarkStart w:id="115" w:name="_Toc71816089"/>
      <w:r>
        <w:rPr>
          <w:rFonts w:hint="eastAsia"/>
        </w:rPr>
        <w:lastRenderedPageBreak/>
        <w:t>攻读硕士学位期间发表学术论文情况</w:t>
      </w:r>
      <w:bookmarkEnd w:id="114"/>
      <w:bookmarkEnd w:id="115"/>
    </w:p>
    <w:p w14:paraId="41C56424" w14:textId="25859E6E" w:rsidR="00DC2920" w:rsidRDefault="00DC2920">
      <w:pPr>
        <w:ind w:firstLineChars="0" w:firstLine="0"/>
        <w:rPr>
          <w:lang w:eastAsia="zh-CN"/>
        </w:rPr>
      </w:pPr>
      <w:r>
        <w:rPr>
          <w:lang w:eastAsia="zh-CN"/>
        </w:rPr>
        <w:t>1</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6" w:name="_Toc11603513"/>
      <w:bookmarkStart w:id="117" w:name="_Toc71816090"/>
      <w:r>
        <w:rPr>
          <w:rFonts w:hint="eastAsia"/>
        </w:rPr>
        <w:lastRenderedPageBreak/>
        <w:t>致</w:t>
      </w:r>
      <w:r>
        <w:rPr>
          <w:rFonts w:hint="eastAsia"/>
        </w:rPr>
        <w:t xml:space="preserve">    </w:t>
      </w:r>
      <w:r>
        <w:rPr>
          <w:rFonts w:hint="eastAsia"/>
        </w:rPr>
        <w:t>谢</w:t>
      </w:r>
      <w:bookmarkEnd w:id="116"/>
      <w:bookmarkEnd w:id="117"/>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4"/>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8" w:name="_Toc105579364"/>
      <w:bookmarkStart w:id="119" w:name="_Toc196962775"/>
      <w:bookmarkStart w:id="120" w:name="_Toc71816091"/>
      <w:r>
        <w:rPr>
          <w:rFonts w:hint="eastAsia"/>
        </w:rPr>
        <w:lastRenderedPageBreak/>
        <w:t>大连理工大学学位论文版权使用授权书</w:t>
      </w:r>
      <w:bookmarkEnd w:id="118"/>
      <w:bookmarkEnd w:id="119"/>
      <w:bookmarkEnd w:id="120"/>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5"/>
      <w:headerReference w:type="default" r:id="rId106"/>
      <w:footerReference w:type="even" r:id="rId107"/>
      <w:footerReference w:type="default" r:id="rId108"/>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506EF" w14:textId="77777777" w:rsidR="004316C4" w:rsidRDefault="004316C4">
      <w:pPr>
        <w:spacing w:line="240" w:lineRule="auto"/>
        <w:ind w:firstLine="480"/>
      </w:pPr>
      <w:r>
        <w:separator/>
      </w:r>
    </w:p>
  </w:endnote>
  <w:endnote w:type="continuationSeparator" w:id="0">
    <w:p w14:paraId="1C99DE55" w14:textId="77777777" w:rsidR="004316C4" w:rsidRDefault="004316C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A96DB1" w:rsidRDefault="00A96DB1">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A96DB1" w:rsidRDefault="00A96DB1">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A96DB1" w:rsidRDefault="00A96DB1">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A96DB1" w:rsidRDefault="00A96DB1">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A96DB1" w:rsidRPr="00906D2D" w:rsidRDefault="00A96DB1"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A96DB1" w:rsidRDefault="00A96DB1">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A96DB1" w:rsidRDefault="00A96DB1">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A96DB1" w:rsidRDefault="00A96DB1">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A96DB1" w:rsidRDefault="00A96DB1"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A96DB1" w:rsidRDefault="00A96DB1">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69957" w14:textId="77777777" w:rsidR="004316C4" w:rsidRDefault="004316C4">
      <w:pPr>
        <w:spacing w:line="240" w:lineRule="auto"/>
        <w:ind w:firstLine="480"/>
      </w:pPr>
      <w:r>
        <w:separator/>
      </w:r>
    </w:p>
  </w:footnote>
  <w:footnote w:type="continuationSeparator" w:id="0">
    <w:p w14:paraId="11D93B9D" w14:textId="77777777" w:rsidR="004316C4" w:rsidRDefault="004316C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A96DB1" w:rsidRDefault="00A96DB1">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A96DB1" w:rsidRDefault="00A96DB1">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A96DB1" w:rsidRDefault="00A96DB1">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A96DB1" w:rsidRPr="00F1406A" w:rsidRDefault="00A96DB1"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A96DB1" w:rsidRDefault="00A96DB1"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A96DB1" w:rsidRDefault="00A96DB1">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A96DB1" w:rsidRDefault="00A96DB1">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1BB"/>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D74E2"/>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07219"/>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5D"/>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2CE"/>
    <w:rsid w:val="00634A95"/>
    <w:rsid w:val="00635C3A"/>
    <w:rsid w:val="0063613B"/>
    <w:rsid w:val="00636BB3"/>
    <w:rsid w:val="00637E83"/>
    <w:rsid w:val="0065008E"/>
    <w:rsid w:val="00654B10"/>
    <w:rsid w:val="00654BE3"/>
    <w:rsid w:val="006633A0"/>
    <w:rsid w:val="006641A9"/>
    <w:rsid w:val="00665C92"/>
    <w:rsid w:val="006668FA"/>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5298"/>
    <w:rsid w:val="00A262DC"/>
    <w:rsid w:val="00A30F98"/>
    <w:rsid w:val="00A36397"/>
    <w:rsid w:val="00A36BA7"/>
    <w:rsid w:val="00A378A0"/>
    <w:rsid w:val="00A40738"/>
    <w:rsid w:val="00A417B3"/>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5A84"/>
    <w:rsid w:val="00A770FB"/>
    <w:rsid w:val="00A77DD8"/>
    <w:rsid w:val="00A8215C"/>
    <w:rsid w:val="00A85D53"/>
    <w:rsid w:val="00A85FAA"/>
    <w:rsid w:val="00A93A5A"/>
    <w:rsid w:val="00A947C3"/>
    <w:rsid w:val="00A95F65"/>
    <w:rsid w:val="00A96DB1"/>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C1F99"/>
    <w:rsid w:val="00AC2017"/>
    <w:rsid w:val="00AC4DAA"/>
    <w:rsid w:val="00AC5E8D"/>
    <w:rsid w:val="00AC7212"/>
    <w:rsid w:val="00AD3C8D"/>
    <w:rsid w:val="00AE02F0"/>
    <w:rsid w:val="00AE1721"/>
    <w:rsid w:val="00AE750A"/>
    <w:rsid w:val="00AF1267"/>
    <w:rsid w:val="00AF5DB0"/>
    <w:rsid w:val="00B025DE"/>
    <w:rsid w:val="00B05EF4"/>
    <w:rsid w:val="00B11F32"/>
    <w:rsid w:val="00B12B2E"/>
    <w:rsid w:val="00B1321B"/>
    <w:rsid w:val="00B138A1"/>
    <w:rsid w:val="00B14CBB"/>
    <w:rsid w:val="00B16351"/>
    <w:rsid w:val="00B16C36"/>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1DDD"/>
    <w:rsid w:val="00B62B17"/>
    <w:rsid w:val="00B65630"/>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3AA6"/>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4D4A"/>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81A6F"/>
    <w:rsid w:val="00C82DBC"/>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6A27"/>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3F9A"/>
    <w:rsid w:val="00DE05AD"/>
    <w:rsid w:val="00DE1511"/>
    <w:rsid w:val="00DE4569"/>
    <w:rsid w:val="00DE4D70"/>
    <w:rsid w:val="00DE6357"/>
    <w:rsid w:val="00DE6C8A"/>
    <w:rsid w:val="00DE7E38"/>
    <w:rsid w:val="00DF05AA"/>
    <w:rsid w:val="00DF34DD"/>
    <w:rsid w:val="00DF65BF"/>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2222"/>
    <w:rsid w:val="00F93374"/>
    <w:rsid w:val="00F94428"/>
    <w:rsid w:val="00F95161"/>
    <w:rsid w:val="00FA139D"/>
    <w:rsid w:val="00FA57F5"/>
    <w:rsid w:val="00FA6A9A"/>
    <w:rsid w:val="00FA7E16"/>
    <w:rsid w:val="00FB0B5C"/>
    <w:rsid w:val="00FB5C49"/>
    <w:rsid w:val="00FB6AF8"/>
    <w:rsid w:val="00FB784F"/>
    <w:rsid w:val="00FC3B94"/>
    <w:rsid w:val="00FC3E78"/>
    <w:rsid w:val="00FC5D83"/>
    <w:rsid w:val="00FC789D"/>
    <w:rsid w:val="00FD2BC8"/>
    <w:rsid w:val="00FD3CA7"/>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footer" Target="footer4.xml"/><Relationship Id="rId107" Type="http://schemas.openxmlformats.org/officeDocument/2006/relationships/footer" Target="footer9.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wmf"/><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package" Target="embeddings/Microsoft_Visio___6.vsdx"/><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4.png"/><Relationship Id="rId103" Type="http://schemas.openxmlformats.org/officeDocument/2006/relationships/hyperlink" Target="https://news.ycombinator.com/from" TargetMode="External"/><Relationship Id="rId108" Type="http://schemas.openxmlformats.org/officeDocument/2006/relationships/footer" Target="footer10.xml"/><Relationship Id="rId54" Type="http://schemas.openxmlformats.org/officeDocument/2006/relationships/image" Target="media/image31.emf"/><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package" Target="embeddings/Microsoft_Visio___7.vsdx"/><Relationship Id="rId87" Type="http://schemas.openxmlformats.org/officeDocument/2006/relationships/image" Target="media/image59.png"/><Relationship Id="rId110"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0.emf"/><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1915</TotalTime>
  <Pages>73</Pages>
  <Words>10957</Words>
  <Characters>62455</Characters>
  <Application>Microsoft Office Word</Application>
  <DocSecurity>0</DocSecurity>
  <Lines>520</Lines>
  <Paragraphs>146</Paragraphs>
  <ScaleCrop>false</ScaleCrop>
  <Company>DUT</Company>
  <LinksUpToDate>false</LinksUpToDate>
  <CharactersWithSpaces>73266</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53</cp:revision>
  <cp:lastPrinted>2021-04-29T02:16:00Z</cp:lastPrinted>
  <dcterms:created xsi:type="dcterms:W3CDTF">2021-05-06T02:02:00Z</dcterms:created>
  <dcterms:modified xsi:type="dcterms:W3CDTF">2021-05-16T13:09:00Z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